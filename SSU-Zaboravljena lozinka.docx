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8728" w14:textId="77777777" w:rsidR="00E415CD" w:rsidRDefault="00E415CD" w:rsidP="00E415CD">
      <w:pPr>
        <w:pStyle w:val="Date"/>
      </w:pPr>
      <w:bookmarkStart w:id="0" w:name="_Hlk536497256"/>
      <w:bookmarkEnd w:id="0"/>
    </w:p>
    <w:p w14:paraId="06B8C6E7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79B33653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6B380702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2181BE64" wp14:editId="0971D7E6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D77A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proofErr w:type="spellStart"/>
      <w:r w:rsidR="00DC46A7">
        <w:rPr>
          <w:b/>
          <w:sz w:val="40"/>
          <w:szCs w:val="80"/>
        </w:rPr>
        <w:t>resetovanja</w:t>
      </w:r>
      <w:proofErr w:type="spellEnd"/>
      <w:r w:rsidR="00DC46A7">
        <w:rPr>
          <w:b/>
          <w:sz w:val="40"/>
          <w:szCs w:val="80"/>
        </w:rPr>
        <w:t xml:space="preserve"> lozinke</w:t>
      </w:r>
    </w:p>
    <w:p w14:paraId="2D6457FC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7D903144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1FBEEBED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7A6D9E1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5A55CA24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Milan </w:t>
      </w:r>
      <w:proofErr w:type="spellStart"/>
      <w:r>
        <w:rPr>
          <w:sz w:val="34"/>
          <w:szCs w:val="34"/>
        </w:rPr>
        <w:t>Šebek</w:t>
      </w:r>
      <w:proofErr w:type="spellEnd"/>
    </w:p>
    <w:p w14:paraId="2838AA82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20F2187E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08033B44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02A25665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8D91225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A99EACA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DD10D97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049840FC" w14:textId="77777777" w:rsidTr="00FA37AA">
        <w:tc>
          <w:tcPr>
            <w:tcW w:w="2010" w:type="dxa"/>
          </w:tcPr>
          <w:p w14:paraId="7F055845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0B185498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F71F2B5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1178D908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642AC220" w14:textId="77777777" w:rsidR="00E415CD" w:rsidRDefault="00FA37AA" w:rsidP="006873FB">
            <w:pPr>
              <w:jc w:val="center"/>
            </w:pPr>
            <w:r>
              <w:t xml:space="preserve">Milan </w:t>
            </w:r>
            <w:proofErr w:type="spellStart"/>
            <w:r>
              <w:t>Šebek</w:t>
            </w:r>
            <w:proofErr w:type="spellEnd"/>
          </w:p>
          <w:p w14:paraId="576624A2" w14:textId="77777777" w:rsidR="00E415CD" w:rsidRDefault="00E415CD" w:rsidP="006873FB">
            <w:pPr>
              <w:jc w:val="center"/>
            </w:pPr>
          </w:p>
        </w:tc>
      </w:tr>
      <w:tr w:rsidR="00E415CD" w14:paraId="07C79587" w14:textId="77777777" w:rsidTr="00FA37AA">
        <w:tc>
          <w:tcPr>
            <w:tcW w:w="2010" w:type="dxa"/>
          </w:tcPr>
          <w:p w14:paraId="6001A6C3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3A676EEA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2D16EC50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637482B7" w14:textId="77777777" w:rsidR="00E415CD" w:rsidRDefault="00E415CD" w:rsidP="006873FB">
            <w:pPr>
              <w:jc w:val="center"/>
            </w:pPr>
          </w:p>
        </w:tc>
      </w:tr>
    </w:tbl>
    <w:p w14:paraId="0EC016DD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7A39E650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1E999E99" w14:textId="3E0D3E0D" w:rsidR="00C05D0D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4895" w:history="1">
            <w:r w:rsidR="00C05D0D" w:rsidRPr="0075584B">
              <w:rPr>
                <w:rStyle w:val="Hyperlink"/>
                <w:noProof/>
              </w:rPr>
              <w:t>1.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UVOD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_Toc3494895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2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06661C57" w14:textId="1257A5C5" w:rsidR="00C05D0D" w:rsidRDefault="00783A6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4896" w:history="1">
            <w:r w:rsidR="00C05D0D" w:rsidRPr="0075584B">
              <w:rPr>
                <w:rStyle w:val="Hyperlink"/>
                <w:noProof/>
              </w:rPr>
              <w:t>1.1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Rezime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_Toc3494896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1659F765" w14:textId="231D40D4" w:rsidR="00C05D0D" w:rsidRDefault="00783A6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4897" w:history="1">
            <w:r w:rsidR="00C05D0D" w:rsidRPr="0075584B">
              <w:rPr>
                <w:rStyle w:val="Hyperlink"/>
                <w:noProof/>
              </w:rPr>
              <w:t>1.2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Namena dokumenta i ciljne grupe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_Toc3494897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1474A39A" w14:textId="654A7D0B" w:rsidR="00C05D0D" w:rsidRDefault="00783A6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4898" w:history="1">
            <w:r w:rsidR="00C05D0D" w:rsidRPr="0075584B">
              <w:rPr>
                <w:rStyle w:val="Hyperlink"/>
                <w:noProof/>
              </w:rPr>
              <w:t>1.3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Reference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_Toc3494898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59B5107A" w14:textId="316258F4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899" w:history="1">
            <w:r w:rsidR="00C05D0D" w:rsidRPr="0075584B">
              <w:rPr>
                <w:rStyle w:val="Hyperlink"/>
              </w:rPr>
              <w:t>1.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Projektni zadatak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_Toc3494899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3</w:t>
            </w:r>
            <w:r w:rsidR="00C05D0D">
              <w:rPr>
                <w:webHidden/>
              </w:rPr>
              <w:fldChar w:fldCharType="end"/>
            </w:r>
          </w:hyperlink>
        </w:p>
        <w:p w14:paraId="124607BE" w14:textId="1E10216C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900" w:history="1">
            <w:r w:rsidR="00C05D0D" w:rsidRPr="0075584B">
              <w:rPr>
                <w:rStyle w:val="Hyperlink"/>
              </w:rPr>
              <w:t>2.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Uputstvo za pisanje specifikacije scenarija upotrebe funkcionalnosti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_Toc3494900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3</w:t>
            </w:r>
            <w:r w:rsidR="00C05D0D">
              <w:rPr>
                <w:webHidden/>
              </w:rPr>
              <w:fldChar w:fldCharType="end"/>
            </w:r>
          </w:hyperlink>
        </w:p>
        <w:p w14:paraId="23A3BB53" w14:textId="0FA8B389" w:rsidR="00C05D0D" w:rsidRDefault="00783A6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4901" w:history="1">
            <w:r w:rsidR="00C05D0D" w:rsidRPr="0075584B">
              <w:rPr>
                <w:rStyle w:val="Hyperlink"/>
                <w:noProof/>
              </w:rPr>
              <w:t>1.4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Otvorena pitanja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_Toc3494901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5B561493" w14:textId="47E45C3C" w:rsidR="00C05D0D" w:rsidRDefault="00783A6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4902" w:history="1">
            <w:r w:rsidR="00C05D0D" w:rsidRPr="0075584B">
              <w:rPr>
                <w:rStyle w:val="Hyperlink"/>
                <w:noProof/>
              </w:rPr>
              <w:t>2.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SCENARIO Prijave korisnika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_Toc3494902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106038CD" w14:textId="0FABCEC0" w:rsidR="00C05D0D" w:rsidRDefault="00783A6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4903" w:history="1">
            <w:r w:rsidR="00C05D0D" w:rsidRPr="0075584B">
              <w:rPr>
                <w:rStyle w:val="Hyperlink"/>
                <w:noProof/>
              </w:rPr>
              <w:t>2.1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Kratak opis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_Toc3494903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566FCB71" w14:textId="01329861" w:rsidR="00C05D0D" w:rsidRDefault="00783A6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4904" w:history="1">
            <w:r w:rsidR="00C05D0D" w:rsidRPr="0075584B">
              <w:rPr>
                <w:rStyle w:val="Hyperlink"/>
                <w:noProof/>
              </w:rPr>
              <w:t>2.2</w:t>
            </w:r>
            <w:r w:rsidR="00C05D0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05D0D" w:rsidRPr="0075584B">
              <w:rPr>
                <w:rStyle w:val="Hyperlink"/>
                <w:noProof/>
              </w:rPr>
              <w:t>Tok događaja</w:t>
            </w:r>
            <w:r w:rsidR="00C05D0D">
              <w:rPr>
                <w:noProof/>
                <w:webHidden/>
              </w:rPr>
              <w:tab/>
            </w:r>
            <w:r w:rsidR="00C05D0D">
              <w:rPr>
                <w:noProof/>
                <w:webHidden/>
              </w:rPr>
              <w:fldChar w:fldCharType="begin"/>
            </w:r>
            <w:r w:rsidR="00C05D0D">
              <w:rPr>
                <w:noProof/>
                <w:webHidden/>
              </w:rPr>
              <w:instrText xml:space="preserve"> PAGEREF _Toc3494904 \h </w:instrText>
            </w:r>
            <w:r w:rsidR="00C05D0D">
              <w:rPr>
                <w:noProof/>
                <w:webHidden/>
              </w:rPr>
            </w:r>
            <w:r w:rsidR="00C05D0D">
              <w:rPr>
                <w:noProof/>
                <w:webHidden/>
              </w:rPr>
              <w:fldChar w:fldCharType="separate"/>
            </w:r>
            <w:r w:rsidR="00C05D0D">
              <w:rPr>
                <w:noProof/>
                <w:webHidden/>
              </w:rPr>
              <w:t>3</w:t>
            </w:r>
            <w:r w:rsidR="00C05D0D">
              <w:rPr>
                <w:noProof/>
                <w:webHidden/>
              </w:rPr>
              <w:fldChar w:fldCharType="end"/>
            </w:r>
          </w:hyperlink>
        </w:p>
        <w:p w14:paraId="19DC8605" w14:textId="45748A2A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905" w:history="1">
            <w:r w:rsidR="00C05D0D" w:rsidRPr="0075584B">
              <w:rPr>
                <w:rStyle w:val="Hyperlink"/>
              </w:rPr>
              <w:t>2.2.1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Zaboravi se lozinka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_Toc3494905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3</w:t>
            </w:r>
            <w:r w:rsidR="00C05D0D">
              <w:rPr>
                <w:webHidden/>
              </w:rPr>
              <w:fldChar w:fldCharType="end"/>
            </w:r>
          </w:hyperlink>
        </w:p>
        <w:p w14:paraId="3C0E2ABC" w14:textId="034D5DE3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906" w:history="1">
            <w:r w:rsidR="00C05D0D" w:rsidRPr="0075584B">
              <w:rPr>
                <w:rStyle w:val="Hyperlink"/>
              </w:rPr>
              <w:t>2.2.2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Alternativni tokovi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_Toc3494906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4</w:t>
            </w:r>
            <w:r w:rsidR="00C05D0D">
              <w:rPr>
                <w:webHidden/>
              </w:rPr>
              <w:fldChar w:fldCharType="end"/>
            </w:r>
          </w:hyperlink>
        </w:p>
        <w:p w14:paraId="068A3BA0" w14:textId="421156ED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907" w:history="1">
            <w:r w:rsidR="00C05D0D" w:rsidRPr="0075584B">
              <w:rPr>
                <w:rStyle w:val="Hyperlink"/>
              </w:rPr>
              <w:t>2.2.3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Posebni zahtevi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_Toc3494907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4</w:t>
            </w:r>
            <w:r w:rsidR="00C05D0D">
              <w:rPr>
                <w:webHidden/>
              </w:rPr>
              <w:fldChar w:fldCharType="end"/>
            </w:r>
          </w:hyperlink>
        </w:p>
        <w:p w14:paraId="001E2DFD" w14:textId="336E931E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908" w:history="1">
            <w:r w:rsidR="00C05D0D" w:rsidRPr="0075584B">
              <w:rPr>
                <w:rStyle w:val="Hyperlink"/>
              </w:rPr>
              <w:t>2.2.4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Preduslovi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_Toc3494908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4</w:t>
            </w:r>
            <w:r w:rsidR="00C05D0D">
              <w:rPr>
                <w:webHidden/>
              </w:rPr>
              <w:fldChar w:fldCharType="end"/>
            </w:r>
          </w:hyperlink>
        </w:p>
        <w:p w14:paraId="20D6F39E" w14:textId="7C7FAE26" w:rsidR="00C05D0D" w:rsidRDefault="00783A60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4909" w:history="1">
            <w:r w:rsidR="00C05D0D" w:rsidRPr="0075584B">
              <w:rPr>
                <w:rStyle w:val="Hyperlink"/>
              </w:rPr>
              <w:t>2.2.5</w:t>
            </w:r>
            <w:r w:rsidR="00C05D0D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C05D0D" w:rsidRPr="0075584B">
              <w:rPr>
                <w:rStyle w:val="Hyperlink"/>
              </w:rPr>
              <w:t>Posledice</w:t>
            </w:r>
            <w:r w:rsidR="00C05D0D">
              <w:rPr>
                <w:webHidden/>
              </w:rPr>
              <w:tab/>
            </w:r>
            <w:r w:rsidR="00C05D0D">
              <w:rPr>
                <w:webHidden/>
              </w:rPr>
              <w:fldChar w:fldCharType="begin"/>
            </w:r>
            <w:r w:rsidR="00C05D0D">
              <w:rPr>
                <w:webHidden/>
              </w:rPr>
              <w:instrText xml:space="preserve"> PAGEREF _Toc3494909 \h </w:instrText>
            </w:r>
            <w:r w:rsidR="00C05D0D">
              <w:rPr>
                <w:webHidden/>
              </w:rPr>
            </w:r>
            <w:r w:rsidR="00C05D0D">
              <w:rPr>
                <w:webHidden/>
              </w:rPr>
              <w:fldChar w:fldCharType="separate"/>
            </w:r>
            <w:r w:rsidR="00C05D0D">
              <w:rPr>
                <w:webHidden/>
              </w:rPr>
              <w:t>4</w:t>
            </w:r>
            <w:r w:rsidR="00C05D0D">
              <w:rPr>
                <w:webHidden/>
              </w:rPr>
              <w:fldChar w:fldCharType="end"/>
            </w:r>
          </w:hyperlink>
        </w:p>
        <w:p w14:paraId="01F64A36" w14:textId="6796C893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089AAD8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C6C0746" w14:textId="77777777" w:rsidR="00E415CD" w:rsidRDefault="00E415CD" w:rsidP="00E415CD"/>
    <w:p w14:paraId="775FDAFF" w14:textId="77777777" w:rsidR="00E415CD" w:rsidRPr="0006325E" w:rsidRDefault="00E415CD" w:rsidP="00E415CD"/>
    <w:bookmarkEnd w:id="1"/>
    <w:p w14:paraId="33616F49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3BF706BB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0ECA0B2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781A9B20" w14:textId="77777777" w:rsidR="00E415CD" w:rsidRDefault="00E415CD" w:rsidP="00FA37AA">
      <w:pPr>
        <w:ind w:left="0"/>
      </w:pPr>
    </w:p>
    <w:p w14:paraId="2FBE112A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494895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9A53986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494896"/>
      <w:r>
        <w:lastRenderedPageBreak/>
        <w:t>Rezime</w:t>
      </w:r>
      <w:bookmarkEnd w:id="3"/>
    </w:p>
    <w:p w14:paraId="429C852C" w14:textId="77777777" w:rsidR="00E415CD" w:rsidRDefault="00E415CD" w:rsidP="00E415CD"/>
    <w:p w14:paraId="09ADCB5E" w14:textId="631A6DAE" w:rsidR="00E415CD" w:rsidRDefault="00E415CD" w:rsidP="003D7EBA">
      <w:pPr>
        <w:ind w:left="720"/>
        <w:jc w:val="both"/>
      </w:pPr>
      <w:r>
        <w:t xml:space="preserve">Definisanje scenarija upotrebe funkcionalnosti </w:t>
      </w:r>
      <w:r w:rsidR="00FA37AA" w:rsidRPr="00FA37AA">
        <w:t>prijave korisnika</w:t>
      </w:r>
      <w:r>
        <w:t xml:space="preserve">, sa primercima odgovarajućih </w:t>
      </w:r>
      <w:proofErr w:type="spellStart"/>
      <w:r>
        <w:t>html</w:t>
      </w:r>
      <w:proofErr w:type="spellEnd"/>
      <w:r>
        <w:t xml:space="preserve"> stranica</w:t>
      </w:r>
      <w:r w:rsidRPr="00812951">
        <w:t>.</w:t>
      </w:r>
    </w:p>
    <w:p w14:paraId="6B5F9B94" w14:textId="77777777" w:rsidR="00E415CD" w:rsidRDefault="00E415CD" w:rsidP="00E415CD">
      <w:pPr>
        <w:jc w:val="both"/>
      </w:pPr>
    </w:p>
    <w:p w14:paraId="4DE07314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36AB98EA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4897"/>
      <w:r w:rsidRPr="00886640">
        <w:t>Namena dokumenta i ciljne grupe</w:t>
      </w:r>
      <w:bookmarkEnd w:id="4"/>
    </w:p>
    <w:p w14:paraId="701609E5" w14:textId="77777777" w:rsidR="00E415CD" w:rsidRPr="00740148" w:rsidRDefault="00E415CD" w:rsidP="00E415CD">
      <w:pPr>
        <w:pStyle w:val="ListParagraph"/>
      </w:pPr>
    </w:p>
    <w:p w14:paraId="18867B92" w14:textId="77777777" w:rsidR="00E415CD" w:rsidRDefault="00E415CD" w:rsidP="003D7EBA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A3F60BC" w14:textId="77777777" w:rsidR="00E415CD" w:rsidRDefault="00E415CD" w:rsidP="00E415CD">
      <w:pPr>
        <w:ind w:firstLine="720"/>
        <w:jc w:val="both"/>
      </w:pPr>
    </w:p>
    <w:p w14:paraId="6C6EFE2F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494898"/>
      <w:r>
        <w:t>Reference</w:t>
      </w:r>
      <w:bookmarkEnd w:id="5"/>
      <w:r>
        <w:t xml:space="preserve"> </w:t>
      </w:r>
    </w:p>
    <w:p w14:paraId="791A54DF" w14:textId="77777777" w:rsidR="00E415CD" w:rsidRDefault="00E415CD" w:rsidP="00FA37AA"/>
    <w:p w14:paraId="0236DC56" w14:textId="77777777" w:rsidR="00E415CD" w:rsidRDefault="00E415CD" w:rsidP="00FA37AA">
      <w:pPr>
        <w:pStyle w:val="Heading3"/>
      </w:pPr>
      <w:bookmarkStart w:id="6" w:name="_Toc3494899"/>
      <w:r>
        <w:t>Projektni zadatak</w:t>
      </w:r>
      <w:bookmarkEnd w:id="6"/>
    </w:p>
    <w:p w14:paraId="0DAF8352" w14:textId="77777777" w:rsidR="00FA37AA" w:rsidRPr="00FA37AA" w:rsidRDefault="00FA37AA" w:rsidP="00FA37AA">
      <w:pPr>
        <w:pStyle w:val="Heading3"/>
      </w:pPr>
      <w:bookmarkStart w:id="7" w:name="_Toc3494900"/>
      <w:r w:rsidRPr="00FA37AA">
        <w:t>Uputstvo za pisanje specifikacije scenarija upotrebe funkcionalnosti</w:t>
      </w:r>
      <w:bookmarkEnd w:id="7"/>
    </w:p>
    <w:p w14:paraId="214D9D7C" w14:textId="77777777" w:rsidR="00E415CD" w:rsidRPr="001118E8" w:rsidRDefault="00E415CD" w:rsidP="00E415CD">
      <w:pPr>
        <w:pStyle w:val="ListParagraph"/>
        <w:ind w:left="1080"/>
      </w:pPr>
    </w:p>
    <w:p w14:paraId="399F6D79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494901"/>
      <w:r>
        <w:t>Otvorena pitanja</w:t>
      </w:r>
      <w:bookmarkEnd w:id="8"/>
    </w:p>
    <w:p w14:paraId="3437831D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11"/>
        <w:gridCol w:w="2836"/>
      </w:tblGrid>
      <w:tr w:rsidR="00E415CD" w:rsidRPr="00F50E24" w14:paraId="21CC522A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0ADC64D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59D5EDA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14C93B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271FF0A3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678D805" w14:textId="77777777" w:rsidR="00E415CD" w:rsidRPr="00F50E24" w:rsidRDefault="00FA37AA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1</w:t>
            </w:r>
          </w:p>
        </w:tc>
        <w:tc>
          <w:tcPr>
            <w:tcW w:w="5352" w:type="dxa"/>
          </w:tcPr>
          <w:p w14:paraId="55040B96" w14:textId="5C68A7EB" w:rsidR="00E415CD" w:rsidRPr="00F50E24" w:rsidRDefault="003E1453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 xml:space="preserve">Da li će se link za </w:t>
            </w:r>
            <w:proofErr w:type="spellStart"/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resetovanje</w:t>
            </w:r>
            <w:proofErr w:type="spellEnd"/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 xml:space="preserve"> lozinke slati na e-</w:t>
            </w:r>
            <w:proofErr w:type="spellStart"/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mail</w:t>
            </w:r>
            <w:proofErr w:type="spellEnd"/>
            <w:r w:rsidR="00EF5FA3"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 xml:space="preserve"> ili će se lozinka vraćati na početnu</w:t>
            </w: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?</w:t>
            </w:r>
          </w:p>
        </w:tc>
        <w:tc>
          <w:tcPr>
            <w:tcW w:w="3053" w:type="dxa"/>
          </w:tcPr>
          <w:p w14:paraId="173D562E" w14:textId="2D4A8700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2487524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F5F7376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5BDD2BF7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EEC821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4491D73F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C2C16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82E976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B430133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9FB5DEF" w14:textId="77777777" w:rsidR="00E415CD" w:rsidRPr="007C59BD" w:rsidRDefault="00E415CD" w:rsidP="00E415CD">
      <w:pPr>
        <w:pStyle w:val="ListParagraph"/>
      </w:pPr>
    </w:p>
    <w:p w14:paraId="2B4F6FB2" w14:textId="77777777" w:rsidR="00E415CD" w:rsidRDefault="00E415CD" w:rsidP="00E415CD">
      <w:pPr>
        <w:ind w:left="720"/>
        <w:jc w:val="both"/>
      </w:pPr>
    </w:p>
    <w:p w14:paraId="217CB949" w14:textId="77777777" w:rsidR="00E415CD" w:rsidRDefault="00E415CD" w:rsidP="00E415CD">
      <w:pPr>
        <w:pStyle w:val="Heading1"/>
      </w:pPr>
      <w:bookmarkStart w:id="9" w:name="_Toc3494902"/>
      <w:r>
        <w:t xml:space="preserve">SCENARIO </w:t>
      </w:r>
      <w:r w:rsidR="00D2648F">
        <w:t>Prijave korisnika</w:t>
      </w:r>
      <w:bookmarkEnd w:id="9"/>
    </w:p>
    <w:p w14:paraId="48DCF325" w14:textId="77777777" w:rsidR="00E415CD" w:rsidRDefault="00E415CD" w:rsidP="00E415CD"/>
    <w:p w14:paraId="5F68B32C" w14:textId="6FCA6C3C" w:rsidR="00E415CD" w:rsidRDefault="00E415CD" w:rsidP="003D7EBA">
      <w:pPr>
        <w:pStyle w:val="Heading2"/>
        <w:numPr>
          <w:ilvl w:val="1"/>
          <w:numId w:val="19"/>
        </w:numPr>
      </w:pPr>
      <w:bookmarkStart w:id="10" w:name="_Toc3494903"/>
      <w:r>
        <w:t>Kratak opis</w:t>
      </w:r>
      <w:bookmarkEnd w:id="10"/>
    </w:p>
    <w:p w14:paraId="43A72625" w14:textId="2E3437FE" w:rsidR="003D7EBA" w:rsidRDefault="003D7EBA" w:rsidP="003D7EBA">
      <w:pPr>
        <w:ind w:left="720" w:firstLine="360"/>
      </w:pPr>
      <w:r>
        <w:t>Ukoliko se zaboravi lozinka klikne se na dugme „Zaboravljena lozinka“</w:t>
      </w:r>
    </w:p>
    <w:p w14:paraId="791962EE" w14:textId="6ECB8626" w:rsidR="003D7EBA" w:rsidRDefault="003D7EBA" w:rsidP="003D7EBA">
      <w:pPr>
        <w:pStyle w:val="Heading2"/>
        <w:numPr>
          <w:ilvl w:val="1"/>
          <w:numId w:val="19"/>
        </w:numPr>
      </w:pPr>
      <w:bookmarkStart w:id="11" w:name="_Toc3494904"/>
      <w:r>
        <w:t>Tok događaja</w:t>
      </w:r>
      <w:bookmarkEnd w:id="11"/>
    </w:p>
    <w:p w14:paraId="4EAE8BEE" w14:textId="2CF1ED85" w:rsidR="00E415CD" w:rsidRDefault="00E415CD" w:rsidP="00E415CD"/>
    <w:p w14:paraId="5831E07B" w14:textId="77777777" w:rsidR="003D7EBA" w:rsidRPr="008E19E8" w:rsidRDefault="003D7EBA" w:rsidP="00E415CD"/>
    <w:p w14:paraId="0895ABAA" w14:textId="0774C80B" w:rsidR="00E415CD" w:rsidRDefault="003D7EBA" w:rsidP="003D7EBA">
      <w:pPr>
        <w:pStyle w:val="Heading3"/>
        <w:numPr>
          <w:ilvl w:val="2"/>
          <w:numId w:val="19"/>
        </w:numPr>
      </w:pPr>
      <w:bookmarkStart w:id="12" w:name="_Toc3494905"/>
      <w:r>
        <w:t>Zaboravi se lozinka</w:t>
      </w:r>
      <w:bookmarkEnd w:id="12"/>
    </w:p>
    <w:p w14:paraId="262B0153" w14:textId="170E5369" w:rsidR="003D7EBA" w:rsidRDefault="00CD631A" w:rsidP="003D7EBA">
      <w:pPr>
        <w:ind w:left="2160"/>
      </w:pPr>
      <w:r>
        <w:t xml:space="preserve">1. </w:t>
      </w:r>
      <w:r w:rsidR="003D7EBA">
        <w:t>Klikne se na dugme „Zaboravljena lozinka“</w:t>
      </w:r>
    </w:p>
    <w:p w14:paraId="548928E0" w14:textId="2A1D3F4D" w:rsidR="003D7EBA" w:rsidRDefault="00CD631A" w:rsidP="003D7EBA">
      <w:pPr>
        <w:ind w:left="2160"/>
      </w:pPr>
      <w:r>
        <w:lastRenderedPageBreak/>
        <w:t xml:space="preserve">2. </w:t>
      </w:r>
      <w:r w:rsidR="003D7EBA">
        <w:t>Ode se na odgovarajuću stranicu</w:t>
      </w:r>
    </w:p>
    <w:p w14:paraId="09994AB1" w14:textId="7042EA99" w:rsidR="003D7EBA" w:rsidRDefault="00CD631A" w:rsidP="003D7EBA">
      <w:pPr>
        <w:ind w:left="2160"/>
      </w:pPr>
      <w:r>
        <w:t xml:space="preserve">3. </w:t>
      </w:r>
      <w:r w:rsidR="003D7EBA">
        <w:t>Unese se e-</w:t>
      </w:r>
      <w:proofErr w:type="spellStart"/>
      <w:r w:rsidR="003D7EBA">
        <w:t>mail</w:t>
      </w:r>
      <w:proofErr w:type="spellEnd"/>
      <w:r w:rsidR="003D7EBA">
        <w:t>.</w:t>
      </w:r>
    </w:p>
    <w:p w14:paraId="65C8C5ED" w14:textId="24C78F9F" w:rsidR="003D7EBA" w:rsidRDefault="00CD631A" w:rsidP="003D7EBA">
      <w:pPr>
        <w:ind w:left="2160"/>
      </w:pPr>
      <w:r>
        <w:t xml:space="preserve">4. </w:t>
      </w:r>
      <w:r w:rsidR="003D7EBA">
        <w:t>Klikne se ne dugme „Pošalji“</w:t>
      </w:r>
    </w:p>
    <w:p w14:paraId="13E24123" w14:textId="336273D5" w:rsidR="003D7EBA" w:rsidRDefault="00CD631A" w:rsidP="003D7EBA">
      <w:pPr>
        <w:ind w:left="2160"/>
      </w:pPr>
      <w:r>
        <w:t xml:space="preserve">5. </w:t>
      </w:r>
      <w:r w:rsidR="003D7EBA">
        <w:t xml:space="preserve">Lozinka se </w:t>
      </w:r>
      <w:proofErr w:type="spellStart"/>
      <w:r w:rsidR="003D7EBA">
        <w:t>resetuje</w:t>
      </w:r>
      <w:proofErr w:type="spellEnd"/>
    </w:p>
    <w:p w14:paraId="4024C575" w14:textId="739D28AC" w:rsidR="003D7EBA" w:rsidRDefault="003D7EBA" w:rsidP="003D7EBA">
      <w:pPr>
        <w:pStyle w:val="Heading3"/>
        <w:numPr>
          <w:ilvl w:val="2"/>
          <w:numId w:val="19"/>
        </w:numPr>
      </w:pPr>
      <w:bookmarkStart w:id="13" w:name="_Toc3494906"/>
      <w:r>
        <w:t>Alternativni tokovi</w:t>
      </w:r>
      <w:bookmarkEnd w:id="13"/>
    </w:p>
    <w:p w14:paraId="26154270" w14:textId="06F6EDBC" w:rsidR="00715923" w:rsidRDefault="00715923" w:rsidP="00715923">
      <w:pPr>
        <w:ind w:left="1800" w:firstLine="360"/>
      </w:pPr>
      <w:r>
        <w:t>3.a Ostavi se polje prazno</w:t>
      </w:r>
    </w:p>
    <w:p w14:paraId="6F2E3176" w14:textId="40E2CE05" w:rsidR="003D7EBA" w:rsidRDefault="00715923" w:rsidP="00715923">
      <w:pPr>
        <w:ind w:left="1440" w:firstLine="720"/>
      </w:pPr>
      <w:r>
        <w:t>4.a Klikne se na dugme „Pošalji“</w:t>
      </w:r>
    </w:p>
    <w:p w14:paraId="5806641E" w14:textId="10FEE4A7" w:rsidR="00715923" w:rsidRDefault="00715923" w:rsidP="00715923">
      <w:pPr>
        <w:ind w:left="1800" w:firstLine="360"/>
      </w:pPr>
      <w:r>
        <w:t>5.a Ispis greške</w:t>
      </w:r>
    </w:p>
    <w:p w14:paraId="1D969B8F" w14:textId="191A07B2" w:rsidR="00715923" w:rsidRDefault="00715923" w:rsidP="00715923">
      <w:pPr>
        <w:ind w:left="1800" w:firstLine="360"/>
      </w:pPr>
      <w:r>
        <w:t>4.b Klikne se na dugme „</w:t>
      </w:r>
      <w:r w:rsidR="00A042C0">
        <w:t>Odustani</w:t>
      </w:r>
      <w:bookmarkStart w:id="14" w:name="_GoBack"/>
      <w:bookmarkEnd w:id="14"/>
      <w:r>
        <w:t>“</w:t>
      </w:r>
    </w:p>
    <w:p w14:paraId="01D96B42" w14:textId="4E7BE71C" w:rsidR="00715923" w:rsidRDefault="00715923" w:rsidP="00715923">
      <w:pPr>
        <w:ind w:left="1800" w:firstLine="360"/>
      </w:pPr>
      <w:r>
        <w:t>5.b Povratak na početnu stranicu</w:t>
      </w:r>
    </w:p>
    <w:p w14:paraId="4EADD7B1" w14:textId="46E60AE9" w:rsidR="003D7EBA" w:rsidRDefault="003D7EBA" w:rsidP="003D7EBA">
      <w:pPr>
        <w:pStyle w:val="Heading3"/>
        <w:numPr>
          <w:ilvl w:val="2"/>
          <w:numId w:val="19"/>
        </w:numPr>
      </w:pPr>
      <w:bookmarkStart w:id="15" w:name="_Toc3494907"/>
      <w:r>
        <w:t>Posebni zahtevi</w:t>
      </w:r>
      <w:bookmarkEnd w:id="15"/>
    </w:p>
    <w:p w14:paraId="023D7134" w14:textId="7086A8D9" w:rsidR="003D7EBA" w:rsidRDefault="003D7EBA" w:rsidP="003D7EBA">
      <w:pPr>
        <w:ind w:left="2160"/>
      </w:pPr>
      <w:r>
        <w:t>Nema ih.</w:t>
      </w:r>
    </w:p>
    <w:p w14:paraId="4837B53F" w14:textId="769D622D" w:rsidR="003D7EBA" w:rsidRDefault="003D7EBA" w:rsidP="003D7EBA">
      <w:pPr>
        <w:pStyle w:val="Heading3"/>
        <w:numPr>
          <w:ilvl w:val="2"/>
          <w:numId w:val="19"/>
        </w:numPr>
      </w:pPr>
      <w:bookmarkStart w:id="16" w:name="_Toc3494908"/>
      <w:r>
        <w:t>Preduslovi</w:t>
      </w:r>
      <w:bookmarkEnd w:id="16"/>
    </w:p>
    <w:p w14:paraId="0ECC4299" w14:textId="2F4A55A5" w:rsidR="003D7EBA" w:rsidRDefault="003D7EBA" w:rsidP="003D7EBA">
      <w:pPr>
        <w:ind w:left="2160"/>
      </w:pPr>
      <w:r>
        <w:t>Nema ih.</w:t>
      </w:r>
    </w:p>
    <w:p w14:paraId="73232E31" w14:textId="5B1A067D" w:rsidR="003D7EBA" w:rsidRDefault="003D7EBA" w:rsidP="003D7EBA">
      <w:pPr>
        <w:pStyle w:val="Heading3"/>
        <w:numPr>
          <w:ilvl w:val="2"/>
          <w:numId w:val="19"/>
        </w:numPr>
      </w:pPr>
      <w:bookmarkStart w:id="17" w:name="_Toc3494909"/>
      <w:r>
        <w:t>Posledice</w:t>
      </w:r>
      <w:bookmarkEnd w:id="17"/>
    </w:p>
    <w:p w14:paraId="5211C5C1" w14:textId="374A3D74" w:rsidR="003D7EBA" w:rsidRPr="008E19E8" w:rsidRDefault="003D7EBA" w:rsidP="003D7EBA">
      <w:pPr>
        <w:ind w:left="2160"/>
      </w:pPr>
      <w:r>
        <w:t xml:space="preserve">Lozinka se </w:t>
      </w:r>
      <w:proofErr w:type="spellStart"/>
      <w:r>
        <w:t>resetuje</w:t>
      </w:r>
      <w:proofErr w:type="spellEnd"/>
      <w:r>
        <w:t>.</w:t>
      </w:r>
    </w:p>
    <w:p w14:paraId="70E7536D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75785F0D" w14:textId="39C46BA5" w:rsidR="00E415CD" w:rsidRPr="00821E24" w:rsidRDefault="00E415CD" w:rsidP="003D7EBA">
      <w:pPr>
        <w:pStyle w:val="Heading3"/>
        <w:keepNext/>
        <w:keepLines/>
        <w:numPr>
          <w:ilvl w:val="0"/>
          <w:numId w:val="0"/>
        </w:numPr>
        <w:spacing w:line="240" w:lineRule="auto"/>
        <w:ind w:left="1069"/>
      </w:pPr>
      <w:r w:rsidRPr="00821E24">
        <w:rPr>
          <w:b/>
          <w:i/>
          <w:sz w:val="20"/>
          <w:szCs w:val="20"/>
        </w:rPr>
        <w:tab/>
      </w:r>
    </w:p>
    <w:p w14:paraId="25E369A3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20586C0E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B3626C1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6779B9DD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44F4379C" w14:textId="15796A47" w:rsidR="00E415CD" w:rsidRPr="00BD7D81" w:rsidRDefault="00E415CD" w:rsidP="00F80020">
      <w:pPr>
        <w:pStyle w:val="ListParagraph"/>
        <w:ind w:left="0"/>
      </w:pPr>
    </w:p>
    <w:p w14:paraId="68063EA6" w14:textId="77777777" w:rsidR="00E415CD" w:rsidRDefault="00E415CD" w:rsidP="00E415CD"/>
    <w:p w14:paraId="529E647C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BC6F5" w14:textId="77777777" w:rsidR="00783A60" w:rsidRDefault="00783A60">
      <w:pPr>
        <w:spacing w:after="0" w:line="240" w:lineRule="auto"/>
      </w:pPr>
      <w:r>
        <w:separator/>
      </w:r>
    </w:p>
    <w:p w14:paraId="164C7375" w14:textId="77777777" w:rsidR="00783A60" w:rsidRDefault="00783A60"/>
  </w:endnote>
  <w:endnote w:type="continuationSeparator" w:id="0">
    <w:p w14:paraId="32E2BD17" w14:textId="77777777" w:rsidR="00783A60" w:rsidRDefault="00783A60">
      <w:pPr>
        <w:spacing w:after="0" w:line="240" w:lineRule="auto"/>
      </w:pPr>
      <w:r>
        <w:continuationSeparator/>
      </w:r>
    </w:p>
    <w:p w14:paraId="3F7CD700" w14:textId="77777777" w:rsidR="00783A60" w:rsidRDefault="00783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048C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920E" w14:textId="77777777" w:rsidR="00783A60" w:rsidRDefault="00783A60">
      <w:pPr>
        <w:spacing w:after="0" w:line="240" w:lineRule="auto"/>
      </w:pPr>
      <w:r>
        <w:separator/>
      </w:r>
    </w:p>
    <w:p w14:paraId="22F6ED31" w14:textId="77777777" w:rsidR="00783A60" w:rsidRDefault="00783A60"/>
  </w:footnote>
  <w:footnote w:type="continuationSeparator" w:id="0">
    <w:p w14:paraId="028C3EEC" w14:textId="77777777" w:rsidR="00783A60" w:rsidRDefault="00783A60">
      <w:pPr>
        <w:spacing w:after="0" w:line="240" w:lineRule="auto"/>
      </w:pPr>
      <w:r>
        <w:continuationSeparator/>
      </w:r>
    </w:p>
    <w:p w14:paraId="595689B9" w14:textId="77777777" w:rsidR="00783A60" w:rsidRDefault="00783A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002FE1"/>
    <w:multiLevelType w:val="multilevel"/>
    <w:tmpl w:val="149A9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096C87"/>
    <w:rsid w:val="002A34DA"/>
    <w:rsid w:val="003520B3"/>
    <w:rsid w:val="0036234B"/>
    <w:rsid w:val="00384950"/>
    <w:rsid w:val="003D2C1B"/>
    <w:rsid w:val="003D7EBA"/>
    <w:rsid w:val="003E1453"/>
    <w:rsid w:val="006E7D1E"/>
    <w:rsid w:val="00715923"/>
    <w:rsid w:val="0077394D"/>
    <w:rsid w:val="00783A60"/>
    <w:rsid w:val="008057BC"/>
    <w:rsid w:val="00821E24"/>
    <w:rsid w:val="00861C8D"/>
    <w:rsid w:val="00A042C0"/>
    <w:rsid w:val="00A602E2"/>
    <w:rsid w:val="00AD146E"/>
    <w:rsid w:val="00BA3D3A"/>
    <w:rsid w:val="00C05D0D"/>
    <w:rsid w:val="00CD631A"/>
    <w:rsid w:val="00D2648F"/>
    <w:rsid w:val="00DC46A7"/>
    <w:rsid w:val="00E20F7E"/>
    <w:rsid w:val="00E415CD"/>
    <w:rsid w:val="00EF5FA3"/>
    <w:rsid w:val="00F80020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33CD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ansebek/Library/Containers/com.microsoft.Word/Data/Library/Application%20Support/Microsoft/Office/16.0/DTS/en-US%7bCFB69637-70F5-7246-98AE-D4ADEB1C9D87%7d/%7bCC4CF686-3454-1243-9192-F86582EB6F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{CC4CF686-3454-1243-9192-F86582EB6FA8}tf10002082.dotx</Template>
  <TotalTime>16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2019-03-11T15:55:00Z</dcterms:created>
  <dcterms:modified xsi:type="dcterms:W3CDTF">2019-03-14T21:33:00Z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