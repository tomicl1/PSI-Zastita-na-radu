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96338" w14:textId="77777777" w:rsidR="00E415CD" w:rsidRDefault="00E415CD" w:rsidP="00E415CD">
      <w:pPr>
        <w:pStyle w:val="Date"/>
      </w:pPr>
      <w:bookmarkStart w:id="0" w:name="_Hlk536497256"/>
      <w:bookmarkEnd w:id="0"/>
    </w:p>
    <w:p w14:paraId="2F10510F" w14:textId="77777777" w:rsidR="00E415CD" w:rsidRPr="00E415CD" w:rsidRDefault="00E415CD" w:rsidP="00E415CD">
      <w:pPr>
        <w:pStyle w:val="Title"/>
        <w:jc w:val="center"/>
      </w:pPr>
      <w:r w:rsidRPr="00E415CD">
        <w:t>Univerzitet u Beogradu – Elektrotehnički fakultet</w:t>
      </w:r>
      <w:r w:rsidRPr="00E415CD">
        <w:br/>
      </w:r>
      <w:r w:rsidRPr="00E415CD">
        <w:rPr>
          <w:i/>
        </w:rPr>
        <w:t>Odsek za softversko inženjerstvo</w:t>
      </w:r>
    </w:p>
    <w:p w14:paraId="20026DA4" w14:textId="77777777" w:rsidR="00E415CD" w:rsidRPr="00FA2C34" w:rsidRDefault="00E415CD" w:rsidP="00E415CD">
      <w:pPr>
        <w:spacing w:line="360" w:lineRule="auto"/>
        <w:rPr>
          <w:sz w:val="32"/>
          <w:szCs w:val="32"/>
        </w:rPr>
      </w:pPr>
    </w:p>
    <w:p w14:paraId="1834E11B" w14:textId="77777777" w:rsidR="00E415CD" w:rsidRDefault="00E415CD" w:rsidP="00E415CD">
      <w:pPr>
        <w:spacing w:line="360" w:lineRule="auto"/>
        <w:jc w:val="center"/>
        <w:rPr>
          <w:b/>
          <w:sz w:val="80"/>
          <w:szCs w:val="80"/>
        </w:rPr>
      </w:pPr>
      <w:r>
        <w:rPr>
          <w:noProof/>
        </w:rPr>
        <w:drawing>
          <wp:inline distT="0" distB="0" distL="0" distR="0" wp14:anchorId="708D3302" wp14:editId="73EAC82A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88F3" w14:textId="77777777" w:rsidR="00E415CD" w:rsidRPr="00E415CD" w:rsidRDefault="00E415CD" w:rsidP="00E415CD">
      <w:pPr>
        <w:spacing w:line="360" w:lineRule="auto"/>
        <w:jc w:val="center"/>
        <w:rPr>
          <w:sz w:val="32"/>
          <w:szCs w:val="32"/>
        </w:rPr>
      </w:pPr>
      <w:r>
        <w:rPr>
          <w:b/>
          <w:sz w:val="40"/>
          <w:szCs w:val="80"/>
        </w:rPr>
        <w:t xml:space="preserve"> Specifikacija scenarija upotrebe funkcionalnosti</w:t>
      </w:r>
      <w:r>
        <w:rPr>
          <w:sz w:val="32"/>
          <w:szCs w:val="32"/>
        </w:rPr>
        <w:t xml:space="preserve"> </w:t>
      </w:r>
      <w:r>
        <w:rPr>
          <w:b/>
          <w:sz w:val="40"/>
          <w:szCs w:val="80"/>
        </w:rPr>
        <w:t>prijave korisnika</w:t>
      </w:r>
    </w:p>
    <w:p w14:paraId="590E9856" w14:textId="77777777" w:rsidR="00E415CD" w:rsidRPr="00812951" w:rsidRDefault="00E415CD" w:rsidP="00E415CD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14:paraId="1FF6EEB7" w14:textId="77777777" w:rsidR="00E415CD" w:rsidRPr="00D10E55" w:rsidRDefault="00E415CD" w:rsidP="00E415CD">
      <w:pPr>
        <w:spacing w:line="360" w:lineRule="auto"/>
        <w:jc w:val="center"/>
        <w:rPr>
          <w:sz w:val="16"/>
          <w:szCs w:val="16"/>
        </w:rPr>
      </w:pPr>
    </w:p>
    <w:p w14:paraId="5F30A34B" w14:textId="77777777" w:rsidR="00E415CD" w:rsidRDefault="00E415CD" w:rsidP="00E415CD">
      <w:pPr>
        <w:spacing w:line="360" w:lineRule="auto"/>
        <w:jc w:val="center"/>
        <w:rPr>
          <w:sz w:val="8"/>
          <w:szCs w:val="8"/>
        </w:rPr>
      </w:pPr>
    </w:p>
    <w:p w14:paraId="67F552A7" w14:textId="77777777" w:rsidR="00E415CD" w:rsidRDefault="00E415CD" w:rsidP="00E415CD">
      <w:pPr>
        <w:spacing w:line="360" w:lineRule="auto"/>
        <w:ind w:left="0"/>
        <w:rPr>
          <w:sz w:val="34"/>
          <w:szCs w:val="34"/>
        </w:rPr>
      </w:pPr>
    </w:p>
    <w:p w14:paraId="4970CBC6" w14:textId="77777777" w:rsidR="00E415CD" w:rsidRDefault="00E415CD" w:rsidP="00E415CD">
      <w:pPr>
        <w:spacing w:line="360" w:lineRule="auto"/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Milan </w:t>
      </w:r>
      <w:proofErr w:type="spellStart"/>
      <w:r>
        <w:rPr>
          <w:sz w:val="34"/>
          <w:szCs w:val="34"/>
        </w:rPr>
        <w:t>Šebek</w:t>
      </w:r>
      <w:proofErr w:type="spellEnd"/>
    </w:p>
    <w:p w14:paraId="0746557B" w14:textId="77777777" w:rsidR="00E415CD" w:rsidRPr="00E415CD" w:rsidRDefault="00E415CD" w:rsidP="00E415CD">
      <w:pPr>
        <w:spacing w:line="360" w:lineRule="auto"/>
        <w:jc w:val="center"/>
        <w:rPr>
          <w:sz w:val="8"/>
          <w:szCs w:val="8"/>
        </w:rPr>
      </w:pPr>
      <w:r>
        <w:rPr>
          <w:sz w:val="28"/>
          <w:szCs w:val="28"/>
        </w:rPr>
        <w:t>Beograd, mart 2019. god.</w:t>
      </w:r>
    </w:p>
    <w:p w14:paraId="304A0E66" w14:textId="77777777" w:rsidR="00E415CD" w:rsidRPr="00BE23F1" w:rsidRDefault="00E415CD" w:rsidP="00E415CD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E415CD" w14:paraId="66FC31ED" w14:textId="77777777" w:rsidTr="00FA37AA">
        <w:tc>
          <w:tcPr>
            <w:tcW w:w="2010" w:type="dxa"/>
            <w:shd w:val="clear" w:color="auto" w:fill="ADADAD" w:themeFill="background2" w:themeFillShade="BF"/>
          </w:tcPr>
          <w:p w14:paraId="24173A2B" w14:textId="77777777" w:rsidR="00E415CD" w:rsidRPr="00CA29AE" w:rsidRDefault="00E415CD" w:rsidP="006873FB">
            <w:pPr>
              <w:jc w:val="center"/>
            </w:pPr>
            <w:r w:rsidRPr="00CA29AE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2A1F58AB" w14:textId="77777777" w:rsidR="00E415CD" w:rsidRPr="00CA29AE" w:rsidRDefault="00E415CD" w:rsidP="006873FB">
            <w:pPr>
              <w:jc w:val="center"/>
            </w:pPr>
            <w:r w:rsidRPr="00CA29AE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0F9951D2" w14:textId="77777777" w:rsidR="00E415CD" w:rsidRPr="00CA29AE" w:rsidRDefault="00E415CD" w:rsidP="006873FB">
            <w:pPr>
              <w:jc w:val="center"/>
            </w:pPr>
            <w:r w:rsidRPr="00CA29AE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07E49386" w14:textId="77777777" w:rsidR="00E415CD" w:rsidRPr="00CA29AE" w:rsidRDefault="00E415CD" w:rsidP="006873FB">
            <w:pPr>
              <w:jc w:val="center"/>
            </w:pPr>
            <w:r w:rsidRPr="00CA29AE">
              <w:t>Autor</w:t>
            </w:r>
          </w:p>
        </w:tc>
      </w:tr>
      <w:tr w:rsidR="00E415CD" w14:paraId="01B31096" w14:textId="77777777" w:rsidTr="00FA37AA">
        <w:tc>
          <w:tcPr>
            <w:tcW w:w="2010" w:type="dxa"/>
          </w:tcPr>
          <w:p w14:paraId="74143E6A" w14:textId="77777777" w:rsidR="00E415CD" w:rsidRDefault="00E415CD" w:rsidP="006873FB">
            <w:pPr>
              <w:jc w:val="center"/>
            </w:pPr>
            <w:r>
              <w:t>1</w:t>
            </w:r>
            <w:r w:rsidR="00FA37AA">
              <w:t>1</w:t>
            </w:r>
            <w:r>
              <w:t>.03.19.</w:t>
            </w:r>
          </w:p>
        </w:tc>
        <w:tc>
          <w:tcPr>
            <w:tcW w:w="2309" w:type="dxa"/>
          </w:tcPr>
          <w:p w14:paraId="47AB693C" w14:textId="77777777" w:rsidR="00E415CD" w:rsidRDefault="00E415CD" w:rsidP="006873FB">
            <w:pPr>
              <w:jc w:val="center"/>
            </w:pPr>
            <w:r>
              <w:t>1.0</w:t>
            </w:r>
          </w:p>
        </w:tc>
        <w:tc>
          <w:tcPr>
            <w:tcW w:w="2173" w:type="dxa"/>
          </w:tcPr>
          <w:p w14:paraId="15F0FF09" w14:textId="77777777" w:rsidR="00E415CD" w:rsidRDefault="00E415CD" w:rsidP="006873FB">
            <w:pPr>
              <w:jc w:val="center"/>
            </w:pPr>
            <w:r>
              <w:t>Prvobitna verzija</w:t>
            </w:r>
          </w:p>
          <w:p w14:paraId="5974C6BF" w14:textId="77777777" w:rsidR="00E415CD" w:rsidRPr="002C7D1F" w:rsidRDefault="00E415CD" w:rsidP="006873FB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6FF97C5A" w14:textId="77777777" w:rsidR="00E415CD" w:rsidRDefault="00FA37AA" w:rsidP="006873FB">
            <w:pPr>
              <w:jc w:val="center"/>
            </w:pPr>
            <w:r>
              <w:t xml:space="preserve">Milan </w:t>
            </w:r>
            <w:proofErr w:type="spellStart"/>
            <w:r>
              <w:t>Šebek</w:t>
            </w:r>
            <w:proofErr w:type="spellEnd"/>
          </w:p>
          <w:p w14:paraId="51248946" w14:textId="77777777" w:rsidR="00E415CD" w:rsidRDefault="00E415CD" w:rsidP="006873FB">
            <w:pPr>
              <w:jc w:val="center"/>
            </w:pPr>
          </w:p>
        </w:tc>
      </w:tr>
      <w:tr w:rsidR="00E415CD" w14:paraId="54F603E9" w14:textId="77777777" w:rsidTr="00FA37AA">
        <w:tc>
          <w:tcPr>
            <w:tcW w:w="2010" w:type="dxa"/>
          </w:tcPr>
          <w:p w14:paraId="4D8FE8EA" w14:textId="77777777" w:rsidR="00E415CD" w:rsidRDefault="00E415CD" w:rsidP="006873FB">
            <w:pPr>
              <w:jc w:val="center"/>
            </w:pPr>
          </w:p>
        </w:tc>
        <w:tc>
          <w:tcPr>
            <w:tcW w:w="2309" w:type="dxa"/>
          </w:tcPr>
          <w:p w14:paraId="24E7291C" w14:textId="77777777" w:rsidR="00E415CD" w:rsidRDefault="00E415CD" w:rsidP="006873FB">
            <w:pPr>
              <w:jc w:val="center"/>
            </w:pPr>
          </w:p>
        </w:tc>
        <w:tc>
          <w:tcPr>
            <w:tcW w:w="2173" w:type="dxa"/>
          </w:tcPr>
          <w:p w14:paraId="5320E852" w14:textId="77777777" w:rsidR="00E415CD" w:rsidRDefault="00E415CD" w:rsidP="006873FB">
            <w:pPr>
              <w:jc w:val="center"/>
            </w:pPr>
          </w:p>
        </w:tc>
        <w:tc>
          <w:tcPr>
            <w:tcW w:w="2138" w:type="dxa"/>
          </w:tcPr>
          <w:p w14:paraId="307D60C4" w14:textId="77777777" w:rsidR="00E415CD" w:rsidRDefault="00E415CD" w:rsidP="006873FB">
            <w:pPr>
              <w:jc w:val="center"/>
            </w:pPr>
          </w:p>
        </w:tc>
      </w:tr>
    </w:tbl>
    <w:p w14:paraId="7D00F122" w14:textId="77777777" w:rsidR="00E415CD" w:rsidRDefault="00E415CD" w:rsidP="00FA37AA">
      <w:pPr>
        <w:spacing w:line="360" w:lineRule="auto"/>
        <w:ind w:left="0"/>
        <w:rPr>
          <w:sz w:val="56"/>
          <w:szCs w:val="56"/>
        </w:rPr>
      </w:pPr>
    </w:p>
    <w:p w14:paraId="282FB058" w14:textId="77777777" w:rsidR="00E415CD" w:rsidRPr="00D10E55" w:rsidRDefault="00E415CD" w:rsidP="00E415C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t>S A D R Ž A J</w:t>
      </w:r>
    </w:p>
    <w:bookmarkStart w:id="1" w:name="_Toc449835746" w:displacedByCustomXml="next"/>
    <w:sdt>
      <w:sdtPr>
        <w:rPr>
          <w:rFonts w:asciiTheme="minorHAnsi" w:eastAsiaTheme="minorHAnsi" w:hAnsiTheme="minorHAnsi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707070" w:themeColor="accent1"/>
        </w:rPr>
      </w:sdtEndPr>
      <w:sdtContent>
        <w:p w14:paraId="4A65952E" w14:textId="5981391F" w:rsidR="002177B5" w:rsidRDefault="00E415C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493270" w:history="1">
            <w:r w:rsidR="002177B5" w:rsidRPr="00EC264B">
              <w:rPr>
                <w:rStyle w:val="Hyperlink"/>
                <w:noProof/>
              </w:rPr>
              <w:t>1.</w:t>
            </w:r>
            <w:r w:rsidR="002177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77B5" w:rsidRPr="00EC264B">
              <w:rPr>
                <w:rStyle w:val="Hyperlink"/>
                <w:noProof/>
              </w:rPr>
              <w:t>UVOD</w:t>
            </w:r>
            <w:r w:rsidR="002177B5">
              <w:rPr>
                <w:noProof/>
                <w:webHidden/>
              </w:rPr>
              <w:tab/>
            </w:r>
            <w:r w:rsidR="002177B5">
              <w:rPr>
                <w:noProof/>
                <w:webHidden/>
              </w:rPr>
              <w:fldChar w:fldCharType="begin"/>
            </w:r>
            <w:r w:rsidR="002177B5">
              <w:rPr>
                <w:noProof/>
                <w:webHidden/>
              </w:rPr>
              <w:instrText xml:space="preserve"> PAGEREF _Toc3493270 \h </w:instrText>
            </w:r>
            <w:r w:rsidR="002177B5">
              <w:rPr>
                <w:noProof/>
                <w:webHidden/>
              </w:rPr>
            </w:r>
            <w:r w:rsidR="002177B5">
              <w:rPr>
                <w:noProof/>
                <w:webHidden/>
              </w:rPr>
              <w:fldChar w:fldCharType="separate"/>
            </w:r>
            <w:r w:rsidR="002177B5">
              <w:rPr>
                <w:noProof/>
                <w:webHidden/>
              </w:rPr>
              <w:t>2</w:t>
            </w:r>
            <w:r w:rsidR="002177B5">
              <w:rPr>
                <w:noProof/>
                <w:webHidden/>
              </w:rPr>
              <w:fldChar w:fldCharType="end"/>
            </w:r>
          </w:hyperlink>
        </w:p>
        <w:p w14:paraId="3618ED7D" w14:textId="1F2FD8C3" w:rsidR="002177B5" w:rsidRDefault="001F6EB5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271" w:history="1">
            <w:r w:rsidR="002177B5" w:rsidRPr="00EC264B">
              <w:rPr>
                <w:rStyle w:val="Hyperlink"/>
                <w:noProof/>
              </w:rPr>
              <w:t>1.1</w:t>
            </w:r>
            <w:r w:rsidR="002177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77B5" w:rsidRPr="00EC264B">
              <w:rPr>
                <w:rStyle w:val="Hyperlink"/>
                <w:noProof/>
              </w:rPr>
              <w:t>Rezime</w:t>
            </w:r>
            <w:r w:rsidR="002177B5">
              <w:rPr>
                <w:noProof/>
                <w:webHidden/>
              </w:rPr>
              <w:tab/>
            </w:r>
            <w:r w:rsidR="002177B5">
              <w:rPr>
                <w:noProof/>
                <w:webHidden/>
              </w:rPr>
              <w:fldChar w:fldCharType="begin"/>
            </w:r>
            <w:r w:rsidR="002177B5">
              <w:rPr>
                <w:noProof/>
                <w:webHidden/>
              </w:rPr>
              <w:instrText xml:space="preserve"> PAGEREF _Toc3493271 \h </w:instrText>
            </w:r>
            <w:r w:rsidR="002177B5">
              <w:rPr>
                <w:noProof/>
                <w:webHidden/>
              </w:rPr>
            </w:r>
            <w:r w:rsidR="002177B5">
              <w:rPr>
                <w:noProof/>
                <w:webHidden/>
              </w:rPr>
              <w:fldChar w:fldCharType="separate"/>
            </w:r>
            <w:r w:rsidR="002177B5">
              <w:rPr>
                <w:noProof/>
                <w:webHidden/>
              </w:rPr>
              <w:t>3</w:t>
            </w:r>
            <w:r w:rsidR="002177B5">
              <w:rPr>
                <w:noProof/>
                <w:webHidden/>
              </w:rPr>
              <w:fldChar w:fldCharType="end"/>
            </w:r>
          </w:hyperlink>
        </w:p>
        <w:p w14:paraId="755B9DD6" w14:textId="4F63639E" w:rsidR="002177B5" w:rsidRDefault="001F6EB5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272" w:history="1">
            <w:r w:rsidR="002177B5" w:rsidRPr="00EC264B">
              <w:rPr>
                <w:rStyle w:val="Hyperlink"/>
                <w:noProof/>
              </w:rPr>
              <w:t>1.2</w:t>
            </w:r>
            <w:r w:rsidR="002177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77B5" w:rsidRPr="00EC264B">
              <w:rPr>
                <w:rStyle w:val="Hyperlink"/>
                <w:noProof/>
              </w:rPr>
              <w:t>Namena dokumenta i ciljne grupe</w:t>
            </w:r>
            <w:r w:rsidR="002177B5">
              <w:rPr>
                <w:noProof/>
                <w:webHidden/>
              </w:rPr>
              <w:tab/>
            </w:r>
            <w:r w:rsidR="002177B5">
              <w:rPr>
                <w:noProof/>
                <w:webHidden/>
              </w:rPr>
              <w:fldChar w:fldCharType="begin"/>
            </w:r>
            <w:r w:rsidR="002177B5">
              <w:rPr>
                <w:noProof/>
                <w:webHidden/>
              </w:rPr>
              <w:instrText xml:space="preserve"> PAGEREF _Toc3493272 \h </w:instrText>
            </w:r>
            <w:r w:rsidR="002177B5">
              <w:rPr>
                <w:noProof/>
                <w:webHidden/>
              </w:rPr>
            </w:r>
            <w:r w:rsidR="002177B5">
              <w:rPr>
                <w:noProof/>
                <w:webHidden/>
              </w:rPr>
              <w:fldChar w:fldCharType="separate"/>
            </w:r>
            <w:r w:rsidR="002177B5">
              <w:rPr>
                <w:noProof/>
                <w:webHidden/>
              </w:rPr>
              <w:t>3</w:t>
            </w:r>
            <w:r w:rsidR="002177B5">
              <w:rPr>
                <w:noProof/>
                <w:webHidden/>
              </w:rPr>
              <w:fldChar w:fldCharType="end"/>
            </w:r>
          </w:hyperlink>
        </w:p>
        <w:p w14:paraId="56C31B3E" w14:textId="43BF572E" w:rsidR="002177B5" w:rsidRDefault="001F6EB5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273" w:history="1">
            <w:r w:rsidR="002177B5" w:rsidRPr="00EC264B">
              <w:rPr>
                <w:rStyle w:val="Hyperlink"/>
                <w:noProof/>
              </w:rPr>
              <w:t>1.3</w:t>
            </w:r>
            <w:r w:rsidR="002177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77B5" w:rsidRPr="00EC264B">
              <w:rPr>
                <w:rStyle w:val="Hyperlink"/>
                <w:noProof/>
              </w:rPr>
              <w:t>Reference</w:t>
            </w:r>
            <w:r w:rsidR="002177B5">
              <w:rPr>
                <w:noProof/>
                <w:webHidden/>
              </w:rPr>
              <w:tab/>
            </w:r>
            <w:r w:rsidR="002177B5">
              <w:rPr>
                <w:noProof/>
                <w:webHidden/>
              </w:rPr>
              <w:fldChar w:fldCharType="begin"/>
            </w:r>
            <w:r w:rsidR="002177B5">
              <w:rPr>
                <w:noProof/>
                <w:webHidden/>
              </w:rPr>
              <w:instrText xml:space="preserve"> PAGEREF _Toc3493273 \h </w:instrText>
            </w:r>
            <w:r w:rsidR="002177B5">
              <w:rPr>
                <w:noProof/>
                <w:webHidden/>
              </w:rPr>
            </w:r>
            <w:r w:rsidR="002177B5">
              <w:rPr>
                <w:noProof/>
                <w:webHidden/>
              </w:rPr>
              <w:fldChar w:fldCharType="separate"/>
            </w:r>
            <w:r w:rsidR="002177B5">
              <w:rPr>
                <w:noProof/>
                <w:webHidden/>
              </w:rPr>
              <w:t>3</w:t>
            </w:r>
            <w:r w:rsidR="002177B5">
              <w:rPr>
                <w:noProof/>
                <w:webHidden/>
              </w:rPr>
              <w:fldChar w:fldCharType="end"/>
            </w:r>
          </w:hyperlink>
        </w:p>
        <w:p w14:paraId="15F90725" w14:textId="5DA2002E" w:rsidR="002177B5" w:rsidRDefault="001F6EB5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274" w:history="1">
            <w:r w:rsidR="002177B5" w:rsidRPr="00EC264B">
              <w:rPr>
                <w:rStyle w:val="Hyperlink"/>
              </w:rPr>
              <w:t>1.</w:t>
            </w:r>
            <w:r w:rsidR="002177B5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2177B5" w:rsidRPr="00EC264B">
              <w:rPr>
                <w:rStyle w:val="Hyperlink"/>
              </w:rPr>
              <w:t>Projektni zadatak</w:t>
            </w:r>
            <w:r w:rsidR="002177B5">
              <w:rPr>
                <w:webHidden/>
              </w:rPr>
              <w:tab/>
            </w:r>
            <w:r w:rsidR="002177B5">
              <w:rPr>
                <w:webHidden/>
              </w:rPr>
              <w:fldChar w:fldCharType="begin"/>
            </w:r>
            <w:r w:rsidR="002177B5">
              <w:rPr>
                <w:webHidden/>
              </w:rPr>
              <w:instrText xml:space="preserve"> PAGEREF _Toc3493274 \h </w:instrText>
            </w:r>
            <w:r w:rsidR="002177B5">
              <w:rPr>
                <w:webHidden/>
              </w:rPr>
            </w:r>
            <w:r w:rsidR="002177B5">
              <w:rPr>
                <w:webHidden/>
              </w:rPr>
              <w:fldChar w:fldCharType="separate"/>
            </w:r>
            <w:r w:rsidR="002177B5">
              <w:rPr>
                <w:webHidden/>
              </w:rPr>
              <w:t>3</w:t>
            </w:r>
            <w:r w:rsidR="002177B5">
              <w:rPr>
                <w:webHidden/>
              </w:rPr>
              <w:fldChar w:fldCharType="end"/>
            </w:r>
          </w:hyperlink>
        </w:p>
        <w:p w14:paraId="0D93E652" w14:textId="5DF329AA" w:rsidR="002177B5" w:rsidRDefault="001F6EB5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275" w:history="1">
            <w:r w:rsidR="002177B5" w:rsidRPr="00EC264B">
              <w:rPr>
                <w:rStyle w:val="Hyperlink"/>
              </w:rPr>
              <w:t>2.</w:t>
            </w:r>
            <w:r w:rsidR="002177B5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2177B5" w:rsidRPr="00EC264B">
              <w:rPr>
                <w:rStyle w:val="Hyperlink"/>
              </w:rPr>
              <w:t>Uputstvo za pisanje specifikacije scenarija upotrebe funkcionalnosti</w:t>
            </w:r>
            <w:r w:rsidR="002177B5">
              <w:rPr>
                <w:webHidden/>
              </w:rPr>
              <w:tab/>
            </w:r>
            <w:r w:rsidR="002177B5">
              <w:rPr>
                <w:webHidden/>
              </w:rPr>
              <w:fldChar w:fldCharType="begin"/>
            </w:r>
            <w:r w:rsidR="002177B5">
              <w:rPr>
                <w:webHidden/>
              </w:rPr>
              <w:instrText xml:space="preserve"> PAGEREF _Toc3493275 \h </w:instrText>
            </w:r>
            <w:r w:rsidR="002177B5">
              <w:rPr>
                <w:webHidden/>
              </w:rPr>
            </w:r>
            <w:r w:rsidR="002177B5">
              <w:rPr>
                <w:webHidden/>
              </w:rPr>
              <w:fldChar w:fldCharType="separate"/>
            </w:r>
            <w:r w:rsidR="002177B5">
              <w:rPr>
                <w:webHidden/>
              </w:rPr>
              <w:t>3</w:t>
            </w:r>
            <w:r w:rsidR="002177B5">
              <w:rPr>
                <w:webHidden/>
              </w:rPr>
              <w:fldChar w:fldCharType="end"/>
            </w:r>
          </w:hyperlink>
        </w:p>
        <w:p w14:paraId="7DF77D06" w14:textId="6D20CD8F" w:rsidR="002177B5" w:rsidRDefault="001F6EB5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276" w:history="1">
            <w:r w:rsidR="002177B5" w:rsidRPr="00EC264B">
              <w:rPr>
                <w:rStyle w:val="Hyperlink"/>
                <w:noProof/>
              </w:rPr>
              <w:t>1.4</w:t>
            </w:r>
            <w:r w:rsidR="002177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77B5" w:rsidRPr="00EC264B">
              <w:rPr>
                <w:rStyle w:val="Hyperlink"/>
                <w:noProof/>
              </w:rPr>
              <w:t>Otvorena pitanja</w:t>
            </w:r>
            <w:r w:rsidR="002177B5">
              <w:rPr>
                <w:noProof/>
                <w:webHidden/>
              </w:rPr>
              <w:tab/>
            </w:r>
            <w:r w:rsidR="002177B5">
              <w:rPr>
                <w:noProof/>
                <w:webHidden/>
              </w:rPr>
              <w:fldChar w:fldCharType="begin"/>
            </w:r>
            <w:r w:rsidR="002177B5">
              <w:rPr>
                <w:noProof/>
                <w:webHidden/>
              </w:rPr>
              <w:instrText xml:space="preserve"> PAGEREF _Toc3493276 \h </w:instrText>
            </w:r>
            <w:r w:rsidR="002177B5">
              <w:rPr>
                <w:noProof/>
                <w:webHidden/>
              </w:rPr>
            </w:r>
            <w:r w:rsidR="002177B5">
              <w:rPr>
                <w:noProof/>
                <w:webHidden/>
              </w:rPr>
              <w:fldChar w:fldCharType="separate"/>
            </w:r>
            <w:r w:rsidR="002177B5">
              <w:rPr>
                <w:noProof/>
                <w:webHidden/>
              </w:rPr>
              <w:t>3</w:t>
            </w:r>
            <w:r w:rsidR="002177B5">
              <w:rPr>
                <w:noProof/>
                <w:webHidden/>
              </w:rPr>
              <w:fldChar w:fldCharType="end"/>
            </w:r>
          </w:hyperlink>
        </w:p>
        <w:p w14:paraId="1A8459F3" w14:textId="62E8D397" w:rsidR="002177B5" w:rsidRDefault="001F6EB5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3493277" w:history="1">
            <w:r w:rsidR="002177B5" w:rsidRPr="00EC264B">
              <w:rPr>
                <w:rStyle w:val="Hyperlink"/>
                <w:noProof/>
              </w:rPr>
              <w:t>2.</w:t>
            </w:r>
            <w:r w:rsidR="002177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77B5" w:rsidRPr="00EC264B">
              <w:rPr>
                <w:rStyle w:val="Hyperlink"/>
                <w:noProof/>
              </w:rPr>
              <w:t>SCENARIO Prijave korisnika</w:t>
            </w:r>
            <w:r w:rsidR="002177B5">
              <w:rPr>
                <w:noProof/>
                <w:webHidden/>
              </w:rPr>
              <w:tab/>
            </w:r>
            <w:r w:rsidR="002177B5">
              <w:rPr>
                <w:noProof/>
                <w:webHidden/>
              </w:rPr>
              <w:fldChar w:fldCharType="begin"/>
            </w:r>
            <w:r w:rsidR="002177B5">
              <w:rPr>
                <w:noProof/>
                <w:webHidden/>
              </w:rPr>
              <w:instrText xml:space="preserve"> PAGEREF _Toc3493277 \h </w:instrText>
            </w:r>
            <w:r w:rsidR="002177B5">
              <w:rPr>
                <w:noProof/>
                <w:webHidden/>
              </w:rPr>
            </w:r>
            <w:r w:rsidR="002177B5">
              <w:rPr>
                <w:noProof/>
                <w:webHidden/>
              </w:rPr>
              <w:fldChar w:fldCharType="separate"/>
            </w:r>
            <w:r w:rsidR="002177B5">
              <w:rPr>
                <w:noProof/>
                <w:webHidden/>
              </w:rPr>
              <w:t>3</w:t>
            </w:r>
            <w:r w:rsidR="002177B5">
              <w:rPr>
                <w:noProof/>
                <w:webHidden/>
              </w:rPr>
              <w:fldChar w:fldCharType="end"/>
            </w:r>
          </w:hyperlink>
        </w:p>
        <w:p w14:paraId="627B8209" w14:textId="00AEFA1B" w:rsidR="002177B5" w:rsidRDefault="001F6EB5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278" w:history="1">
            <w:r w:rsidR="002177B5" w:rsidRPr="00EC264B">
              <w:rPr>
                <w:rStyle w:val="Hyperlink"/>
                <w:noProof/>
              </w:rPr>
              <w:t>2.1</w:t>
            </w:r>
            <w:r w:rsidR="002177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77B5" w:rsidRPr="00EC264B">
              <w:rPr>
                <w:rStyle w:val="Hyperlink"/>
                <w:noProof/>
              </w:rPr>
              <w:t>Kratak opis</w:t>
            </w:r>
            <w:r w:rsidR="002177B5">
              <w:rPr>
                <w:noProof/>
                <w:webHidden/>
              </w:rPr>
              <w:tab/>
            </w:r>
            <w:r w:rsidR="002177B5">
              <w:rPr>
                <w:noProof/>
                <w:webHidden/>
              </w:rPr>
              <w:fldChar w:fldCharType="begin"/>
            </w:r>
            <w:r w:rsidR="002177B5">
              <w:rPr>
                <w:noProof/>
                <w:webHidden/>
              </w:rPr>
              <w:instrText xml:space="preserve"> PAGEREF _Toc3493278 \h </w:instrText>
            </w:r>
            <w:r w:rsidR="002177B5">
              <w:rPr>
                <w:noProof/>
                <w:webHidden/>
              </w:rPr>
            </w:r>
            <w:r w:rsidR="002177B5">
              <w:rPr>
                <w:noProof/>
                <w:webHidden/>
              </w:rPr>
              <w:fldChar w:fldCharType="separate"/>
            </w:r>
            <w:r w:rsidR="002177B5">
              <w:rPr>
                <w:noProof/>
                <w:webHidden/>
              </w:rPr>
              <w:t>3</w:t>
            </w:r>
            <w:r w:rsidR="002177B5">
              <w:rPr>
                <w:noProof/>
                <w:webHidden/>
              </w:rPr>
              <w:fldChar w:fldCharType="end"/>
            </w:r>
          </w:hyperlink>
        </w:p>
        <w:p w14:paraId="37388D67" w14:textId="3CEE420F" w:rsidR="002177B5" w:rsidRDefault="001F6EB5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93279" w:history="1">
            <w:r w:rsidR="002177B5" w:rsidRPr="00EC264B">
              <w:rPr>
                <w:rStyle w:val="Hyperlink"/>
                <w:noProof/>
              </w:rPr>
              <w:t>2.2</w:t>
            </w:r>
            <w:r w:rsidR="002177B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77B5" w:rsidRPr="00EC264B">
              <w:rPr>
                <w:rStyle w:val="Hyperlink"/>
                <w:noProof/>
              </w:rPr>
              <w:t>Tok događaja</w:t>
            </w:r>
            <w:r w:rsidR="002177B5">
              <w:rPr>
                <w:noProof/>
                <w:webHidden/>
              </w:rPr>
              <w:tab/>
            </w:r>
            <w:r w:rsidR="002177B5">
              <w:rPr>
                <w:noProof/>
                <w:webHidden/>
              </w:rPr>
              <w:fldChar w:fldCharType="begin"/>
            </w:r>
            <w:r w:rsidR="002177B5">
              <w:rPr>
                <w:noProof/>
                <w:webHidden/>
              </w:rPr>
              <w:instrText xml:space="preserve"> PAGEREF _Toc3493279 \h </w:instrText>
            </w:r>
            <w:r w:rsidR="002177B5">
              <w:rPr>
                <w:noProof/>
                <w:webHidden/>
              </w:rPr>
            </w:r>
            <w:r w:rsidR="002177B5">
              <w:rPr>
                <w:noProof/>
                <w:webHidden/>
              </w:rPr>
              <w:fldChar w:fldCharType="separate"/>
            </w:r>
            <w:r w:rsidR="002177B5">
              <w:rPr>
                <w:noProof/>
                <w:webHidden/>
              </w:rPr>
              <w:t>3</w:t>
            </w:r>
            <w:r w:rsidR="002177B5">
              <w:rPr>
                <w:noProof/>
                <w:webHidden/>
              </w:rPr>
              <w:fldChar w:fldCharType="end"/>
            </w:r>
          </w:hyperlink>
        </w:p>
        <w:p w14:paraId="0F95851C" w14:textId="6D7414EC" w:rsidR="002177B5" w:rsidRDefault="001F6EB5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280" w:history="1">
            <w:r w:rsidR="002177B5" w:rsidRPr="00EC264B">
              <w:rPr>
                <w:rStyle w:val="Hyperlink"/>
              </w:rPr>
              <w:t>2.2.1</w:t>
            </w:r>
            <w:r w:rsidR="002177B5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2177B5" w:rsidRPr="00EC264B">
              <w:rPr>
                <w:rStyle w:val="Hyperlink"/>
              </w:rPr>
              <w:t>Korisnik se prijavljuje</w:t>
            </w:r>
            <w:r w:rsidR="002177B5">
              <w:rPr>
                <w:webHidden/>
              </w:rPr>
              <w:tab/>
            </w:r>
            <w:r w:rsidR="002177B5">
              <w:rPr>
                <w:webHidden/>
              </w:rPr>
              <w:fldChar w:fldCharType="begin"/>
            </w:r>
            <w:r w:rsidR="002177B5">
              <w:rPr>
                <w:webHidden/>
              </w:rPr>
              <w:instrText xml:space="preserve"> PAGEREF _Toc3493280 \h </w:instrText>
            </w:r>
            <w:r w:rsidR="002177B5">
              <w:rPr>
                <w:webHidden/>
              </w:rPr>
            </w:r>
            <w:r w:rsidR="002177B5">
              <w:rPr>
                <w:webHidden/>
              </w:rPr>
              <w:fldChar w:fldCharType="separate"/>
            </w:r>
            <w:r w:rsidR="002177B5">
              <w:rPr>
                <w:webHidden/>
              </w:rPr>
              <w:t>3</w:t>
            </w:r>
            <w:r w:rsidR="002177B5">
              <w:rPr>
                <w:webHidden/>
              </w:rPr>
              <w:fldChar w:fldCharType="end"/>
            </w:r>
          </w:hyperlink>
        </w:p>
        <w:p w14:paraId="76202ABB" w14:textId="7781C77D" w:rsidR="002177B5" w:rsidRDefault="001F6EB5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281" w:history="1">
            <w:r w:rsidR="002177B5" w:rsidRPr="00EC264B">
              <w:rPr>
                <w:rStyle w:val="Hyperlink"/>
              </w:rPr>
              <w:t>2.2.2</w:t>
            </w:r>
            <w:r w:rsidR="002177B5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2177B5" w:rsidRPr="00EC264B">
              <w:rPr>
                <w:rStyle w:val="Hyperlink"/>
              </w:rPr>
              <w:t>Alternativni tokovi</w:t>
            </w:r>
            <w:r w:rsidR="002177B5">
              <w:rPr>
                <w:webHidden/>
              </w:rPr>
              <w:tab/>
            </w:r>
            <w:r w:rsidR="002177B5">
              <w:rPr>
                <w:webHidden/>
              </w:rPr>
              <w:fldChar w:fldCharType="begin"/>
            </w:r>
            <w:r w:rsidR="002177B5">
              <w:rPr>
                <w:webHidden/>
              </w:rPr>
              <w:instrText xml:space="preserve"> PAGEREF _Toc3493281 \h </w:instrText>
            </w:r>
            <w:r w:rsidR="002177B5">
              <w:rPr>
                <w:webHidden/>
              </w:rPr>
            </w:r>
            <w:r w:rsidR="002177B5">
              <w:rPr>
                <w:webHidden/>
              </w:rPr>
              <w:fldChar w:fldCharType="separate"/>
            </w:r>
            <w:r w:rsidR="002177B5">
              <w:rPr>
                <w:webHidden/>
              </w:rPr>
              <w:t>4</w:t>
            </w:r>
            <w:r w:rsidR="002177B5">
              <w:rPr>
                <w:webHidden/>
              </w:rPr>
              <w:fldChar w:fldCharType="end"/>
            </w:r>
          </w:hyperlink>
        </w:p>
        <w:p w14:paraId="4B14448A" w14:textId="4CB17D98" w:rsidR="002177B5" w:rsidRDefault="001F6EB5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282" w:history="1">
            <w:r w:rsidR="002177B5" w:rsidRPr="00EC264B">
              <w:rPr>
                <w:rStyle w:val="Hyperlink"/>
              </w:rPr>
              <w:t>2.2.3</w:t>
            </w:r>
            <w:r w:rsidR="002177B5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2177B5" w:rsidRPr="00EC264B">
              <w:rPr>
                <w:rStyle w:val="Hyperlink"/>
              </w:rPr>
              <w:t>Posebni zahtevi</w:t>
            </w:r>
            <w:r w:rsidR="002177B5">
              <w:rPr>
                <w:webHidden/>
              </w:rPr>
              <w:tab/>
            </w:r>
            <w:r w:rsidR="002177B5">
              <w:rPr>
                <w:webHidden/>
              </w:rPr>
              <w:fldChar w:fldCharType="begin"/>
            </w:r>
            <w:r w:rsidR="002177B5">
              <w:rPr>
                <w:webHidden/>
              </w:rPr>
              <w:instrText xml:space="preserve"> PAGEREF _Toc3493282 \h </w:instrText>
            </w:r>
            <w:r w:rsidR="002177B5">
              <w:rPr>
                <w:webHidden/>
              </w:rPr>
            </w:r>
            <w:r w:rsidR="002177B5">
              <w:rPr>
                <w:webHidden/>
              </w:rPr>
              <w:fldChar w:fldCharType="separate"/>
            </w:r>
            <w:r w:rsidR="002177B5">
              <w:rPr>
                <w:webHidden/>
              </w:rPr>
              <w:t>4</w:t>
            </w:r>
            <w:r w:rsidR="002177B5">
              <w:rPr>
                <w:webHidden/>
              </w:rPr>
              <w:fldChar w:fldCharType="end"/>
            </w:r>
          </w:hyperlink>
        </w:p>
        <w:p w14:paraId="63963EAB" w14:textId="27AD932B" w:rsidR="002177B5" w:rsidRDefault="001F6EB5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283" w:history="1">
            <w:r w:rsidR="002177B5" w:rsidRPr="00EC264B">
              <w:rPr>
                <w:rStyle w:val="Hyperlink"/>
              </w:rPr>
              <w:t>2.2.4</w:t>
            </w:r>
            <w:r w:rsidR="002177B5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2177B5" w:rsidRPr="00EC264B">
              <w:rPr>
                <w:rStyle w:val="Hyperlink"/>
              </w:rPr>
              <w:t>Preduslovi</w:t>
            </w:r>
            <w:r w:rsidR="002177B5">
              <w:rPr>
                <w:webHidden/>
              </w:rPr>
              <w:tab/>
            </w:r>
            <w:r w:rsidR="002177B5">
              <w:rPr>
                <w:webHidden/>
              </w:rPr>
              <w:fldChar w:fldCharType="begin"/>
            </w:r>
            <w:r w:rsidR="002177B5">
              <w:rPr>
                <w:webHidden/>
              </w:rPr>
              <w:instrText xml:space="preserve"> PAGEREF _Toc3493283 \h </w:instrText>
            </w:r>
            <w:r w:rsidR="002177B5">
              <w:rPr>
                <w:webHidden/>
              </w:rPr>
            </w:r>
            <w:r w:rsidR="002177B5">
              <w:rPr>
                <w:webHidden/>
              </w:rPr>
              <w:fldChar w:fldCharType="separate"/>
            </w:r>
            <w:r w:rsidR="002177B5">
              <w:rPr>
                <w:webHidden/>
              </w:rPr>
              <w:t>4</w:t>
            </w:r>
            <w:r w:rsidR="002177B5">
              <w:rPr>
                <w:webHidden/>
              </w:rPr>
              <w:fldChar w:fldCharType="end"/>
            </w:r>
          </w:hyperlink>
        </w:p>
        <w:p w14:paraId="15EF0C7A" w14:textId="40A192B9" w:rsidR="002177B5" w:rsidRDefault="001F6EB5">
          <w:pPr>
            <w:pStyle w:val="TOC3"/>
            <w:rPr>
              <w:rFonts w:asciiTheme="minorHAnsi" w:hAnsiTheme="minorHAnsi" w:cstheme="minorBidi"/>
              <w:i w:val="0"/>
              <w:sz w:val="24"/>
              <w:szCs w:val="24"/>
            </w:rPr>
          </w:pPr>
          <w:hyperlink w:anchor="_Toc3493284" w:history="1">
            <w:r w:rsidR="002177B5" w:rsidRPr="00EC264B">
              <w:rPr>
                <w:rStyle w:val="Hyperlink"/>
              </w:rPr>
              <w:t>2.2.5</w:t>
            </w:r>
            <w:r w:rsidR="002177B5">
              <w:rPr>
                <w:rFonts w:asciiTheme="minorHAnsi" w:hAnsiTheme="minorHAnsi" w:cstheme="minorBidi"/>
                <w:i w:val="0"/>
                <w:sz w:val="24"/>
                <w:szCs w:val="24"/>
              </w:rPr>
              <w:tab/>
            </w:r>
            <w:r w:rsidR="002177B5" w:rsidRPr="00EC264B">
              <w:rPr>
                <w:rStyle w:val="Hyperlink"/>
              </w:rPr>
              <w:t>Posledice</w:t>
            </w:r>
            <w:r w:rsidR="002177B5">
              <w:rPr>
                <w:webHidden/>
              </w:rPr>
              <w:tab/>
            </w:r>
            <w:r w:rsidR="002177B5">
              <w:rPr>
                <w:webHidden/>
              </w:rPr>
              <w:fldChar w:fldCharType="begin"/>
            </w:r>
            <w:r w:rsidR="002177B5">
              <w:rPr>
                <w:webHidden/>
              </w:rPr>
              <w:instrText xml:space="preserve"> PAGEREF _Toc3493284 \h </w:instrText>
            </w:r>
            <w:r w:rsidR="002177B5">
              <w:rPr>
                <w:webHidden/>
              </w:rPr>
            </w:r>
            <w:r w:rsidR="002177B5">
              <w:rPr>
                <w:webHidden/>
              </w:rPr>
              <w:fldChar w:fldCharType="separate"/>
            </w:r>
            <w:r w:rsidR="002177B5">
              <w:rPr>
                <w:webHidden/>
              </w:rPr>
              <w:t>4</w:t>
            </w:r>
            <w:r w:rsidR="002177B5">
              <w:rPr>
                <w:webHidden/>
              </w:rPr>
              <w:fldChar w:fldCharType="end"/>
            </w:r>
          </w:hyperlink>
        </w:p>
        <w:p w14:paraId="399F4479" w14:textId="4B7108A6" w:rsidR="00E415CD" w:rsidRDefault="00E415CD" w:rsidP="00E415CD">
          <w:r>
            <w:rPr>
              <w:b/>
              <w:bCs/>
              <w:noProof/>
            </w:rPr>
            <w:fldChar w:fldCharType="end"/>
          </w:r>
        </w:p>
      </w:sdtContent>
    </w:sdt>
    <w:p w14:paraId="2E12AC6D" w14:textId="77777777" w:rsidR="00E415CD" w:rsidRPr="00A01401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</w:p>
    <w:p w14:paraId="1D6D9C9A" w14:textId="77777777" w:rsidR="00E415CD" w:rsidRDefault="00E415CD" w:rsidP="00E415CD"/>
    <w:p w14:paraId="111D92F8" w14:textId="77777777" w:rsidR="00E415CD" w:rsidRPr="0006325E" w:rsidRDefault="00E415CD" w:rsidP="00E415CD"/>
    <w:bookmarkEnd w:id="1"/>
    <w:p w14:paraId="369BF176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78B0CA5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4C70C213" w14:textId="77777777" w:rsidR="00E415CD" w:rsidRDefault="00E415CD" w:rsidP="00E415CD">
      <w:pPr>
        <w:rPr>
          <w:rFonts w:cs="Arial"/>
          <w:b/>
          <w:kern w:val="32"/>
          <w:sz w:val="44"/>
          <w:szCs w:val="32"/>
        </w:rPr>
      </w:pPr>
    </w:p>
    <w:p w14:paraId="1CD22C38" w14:textId="77777777" w:rsidR="00E415CD" w:rsidRDefault="00E415CD" w:rsidP="00FA37AA">
      <w:pPr>
        <w:ind w:left="0"/>
      </w:pPr>
    </w:p>
    <w:p w14:paraId="45F7279A" w14:textId="77777777" w:rsidR="00E415CD" w:rsidRDefault="00E415CD" w:rsidP="00FA37AA">
      <w:pPr>
        <w:pStyle w:val="Heading1"/>
        <w:numPr>
          <w:ilvl w:val="0"/>
          <w:numId w:val="0"/>
        </w:numPr>
        <w:ind w:left="360" w:hanging="360"/>
        <w:rPr>
          <w:bCs/>
          <w:caps w:val="0"/>
        </w:rPr>
      </w:pPr>
      <w:bookmarkStart w:id="2" w:name="_Toc3493270"/>
      <w:r>
        <w:rPr>
          <w:caps w:val="0"/>
        </w:rPr>
        <w:t>1.</w:t>
      </w:r>
      <w:r>
        <w:rPr>
          <w:caps w:val="0"/>
        </w:rPr>
        <w:tab/>
        <w:t>UVOD</w:t>
      </w:r>
      <w:bookmarkEnd w:id="2"/>
    </w:p>
    <w:p w14:paraId="35B70ED2" w14:textId="77777777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3" w:name="_Toc3493271"/>
      <w:r>
        <w:lastRenderedPageBreak/>
        <w:t>Rezime</w:t>
      </w:r>
      <w:bookmarkEnd w:id="3"/>
    </w:p>
    <w:p w14:paraId="4AC059E4" w14:textId="77777777" w:rsidR="00E415CD" w:rsidRDefault="00E415CD" w:rsidP="00E415CD"/>
    <w:p w14:paraId="5045643B" w14:textId="09D53E4D" w:rsidR="00E415CD" w:rsidRDefault="00E415CD" w:rsidP="00230E6F">
      <w:pPr>
        <w:ind w:left="720"/>
        <w:jc w:val="both"/>
      </w:pPr>
      <w:r>
        <w:t xml:space="preserve">Definisanje scenarija upotrebe funkcionalnosti </w:t>
      </w:r>
      <w:r w:rsidR="00FA37AA" w:rsidRPr="00FA37AA">
        <w:t>prijave korisnika</w:t>
      </w:r>
      <w:r>
        <w:t xml:space="preserve">, sa primercima odgovarajućih </w:t>
      </w:r>
      <w:proofErr w:type="spellStart"/>
      <w:r>
        <w:t>html</w:t>
      </w:r>
      <w:proofErr w:type="spellEnd"/>
      <w:r>
        <w:t xml:space="preserve"> stranica</w:t>
      </w:r>
      <w:r w:rsidRPr="00812951">
        <w:t>.</w:t>
      </w:r>
    </w:p>
    <w:p w14:paraId="11231490" w14:textId="77777777" w:rsidR="00E415CD" w:rsidRDefault="00E415CD" w:rsidP="00E415CD">
      <w:pPr>
        <w:jc w:val="both"/>
      </w:pPr>
    </w:p>
    <w:p w14:paraId="09D885B9" w14:textId="77777777" w:rsidR="00E415CD" w:rsidRPr="00886640" w:rsidRDefault="00E415CD" w:rsidP="00E415CD">
      <w:pPr>
        <w:pStyle w:val="ListParagraph"/>
        <w:numPr>
          <w:ilvl w:val="0"/>
          <w:numId w:val="3"/>
        </w:numPr>
        <w:jc w:val="both"/>
        <w:rPr>
          <w:b/>
          <w:i/>
          <w:vanish/>
          <w:sz w:val="32"/>
        </w:rPr>
      </w:pPr>
    </w:p>
    <w:p w14:paraId="528EC087" w14:textId="1B4C15A4" w:rsidR="00E415CD" w:rsidRDefault="00E415CD" w:rsidP="00E415CD">
      <w:pPr>
        <w:pStyle w:val="Heading2"/>
        <w:keepNext/>
        <w:numPr>
          <w:ilvl w:val="1"/>
          <w:numId w:val="2"/>
        </w:numPr>
        <w:spacing w:before="240" w:after="60" w:line="240" w:lineRule="auto"/>
      </w:pPr>
      <w:bookmarkStart w:id="4" w:name="_Toc3493272"/>
      <w:r w:rsidRPr="00886640">
        <w:t>Namena dokumenta i ciljne grupe</w:t>
      </w:r>
      <w:bookmarkEnd w:id="4"/>
    </w:p>
    <w:p w14:paraId="497CEF55" w14:textId="77777777" w:rsidR="00E415CD" w:rsidRPr="00740148" w:rsidRDefault="00E415CD" w:rsidP="00E415CD">
      <w:pPr>
        <w:pStyle w:val="ListParagraph"/>
      </w:pPr>
    </w:p>
    <w:p w14:paraId="58F6661F" w14:textId="77777777" w:rsidR="00E415CD" w:rsidRDefault="00E415CD" w:rsidP="00230E6F">
      <w:pPr>
        <w:ind w:left="720"/>
        <w:jc w:val="both"/>
      </w:pPr>
      <w:r>
        <w:t xml:space="preserve">Ovaj dokument će koristiti svi članovi projektnog tima u razvoju projekta i testiranju, </w:t>
      </w:r>
      <w:bookmarkStart w:id="5" w:name="_GoBack"/>
      <w:bookmarkEnd w:id="5"/>
      <w:r>
        <w:t>a može se koristiti i pri pisanju upu</w:t>
      </w:r>
      <w:r w:rsidR="00FA37AA">
        <w:t>t</w:t>
      </w:r>
      <w:r>
        <w:t>stva za upotrebu.</w:t>
      </w:r>
    </w:p>
    <w:p w14:paraId="7FB88FB8" w14:textId="77777777" w:rsidR="00E415CD" w:rsidRDefault="00E415CD" w:rsidP="00E415CD">
      <w:pPr>
        <w:ind w:firstLine="720"/>
        <w:jc w:val="both"/>
      </w:pPr>
    </w:p>
    <w:p w14:paraId="666E8B97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6" w:name="_Toc3493273"/>
      <w:r>
        <w:t>Reference</w:t>
      </w:r>
      <w:bookmarkEnd w:id="6"/>
      <w:r>
        <w:t xml:space="preserve"> </w:t>
      </w:r>
    </w:p>
    <w:p w14:paraId="39EE0289" w14:textId="77777777" w:rsidR="00E415CD" w:rsidRDefault="00E415CD" w:rsidP="00FA37AA"/>
    <w:p w14:paraId="7AE42412" w14:textId="77777777" w:rsidR="00E415CD" w:rsidRDefault="00E415CD" w:rsidP="00FA37AA">
      <w:pPr>
        <w:pStyle w:val="Heading3"/>
      </w:pPr>
      <w:bookmarkStart w:id="7" w:name="_Toc3493274"/>
      <w:r>
        <w:t>Projektni zadatak</w:t>
      </w:r>
      <w:bookmarkEnd w:id="7"/>
    </w:p>
    <w:p w14:paraId="1D48D2BB" w14:textId="77777777" w:rsidR="00FA37AA" w:rsidRPr="00FA37AA" w:rsidRDefault="00FA37AA" w:rsidP="00FA37AA">
      <w:pPr>
        <w:pStyle w:val="Heading3"/>
      </w:pPr>
      <w:bookmarkStart w:id="8" w:name="_Toc3493275"/>
      <w:r w:rsidRPr="00FA37AA">
        <w:t>Uputstvo za pisanje specifikacije scenarija upotrebe funkcionalnosti</w:t>
      </w:r>
      <w:bookmarkEnd w:id="8"/>
    </w:p>
    <w:p w14:paraId="0DC92415" w14:textId="77777777" w:rsidR="00E415CD" w:rsidRPr="001118E8" w:rsidRDefault="00E415CD" w:rsidP="00E415CD">
      <w:pPr>
        <w:pStyle w:val="ListParagraph"/>
        <w:ind w:left="1080"/>
      </w:pPr>
    </w:p>
    <w:p w14:paraId="7879EC6D" w14:textId="77777777" w:rsidR="00E415CD" w:rsidRDefault="00E415CD" w:rsidP="00E415CD">
      <w:pPr>
        <w:pStyle w:val="Heading2"/>
        <w:keepNext/>
        <w:numPr>
          <w:ilvl w:val="1"/>
          <w:numId w:val="5"/>
        </w:numPr>
        <w:spacing w:before="240" w:after="60" w:line="240" w:lineRule="auto"/>
      </w:pPr>
      <w:bookmarkStart w:id="9" w:name="_Toc3493276"/>
      <w:r>
        <w:t>Otvorena pitanja</w:t>
      </w:r>
      <w:bookmarkEnd w:id="9"/>
    </w:p>
    <w:p w14:paraId="787017A4" w14:textId="77777777" w:rsidR="00E415CD" w:rsidRDefault="00E415CD" w:rsidP="00E415C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4916"/>
        <w:gridCol w:w="2831"/>
      </w:tblGrid>
      <w:tr w:rsidR="00E415CD" w:rsidRPr="00F50E24" w14:paraId="59B38ACE" w14:textId="77777777" w:rsidTr="00687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F47ED21" w14:textId="77777777" w:rsidR="00E415CD" w:rsidRPr="007C59BD" w:rsidRDefault="00E415CD" w:rsidP="006873FB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05610341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5C67641" w14:textId="77777777" w:rsidR="00E415CD" w:rsidRPr="007C59BD" w:rsidRDefault="00E415CD" w:rsidP="006873FB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E415CD" w:rsidRPr="00F50E24" w14:paraId="39A8A2A4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7E0EFF4" w14:textId="77777777" w:rsidR="00E415CD" w:rsidRPr="00F50E24" w:rsidRDefault="00FA37AA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1</w:t>
            </w:r>
          </w:p>
        </w:tc>
        <w:tc>
          <w:tcPr>
            <w:tcW w:w="5352" w:type="dxa"/>
          </w:tcPr>
          <w:p w14:paraId="6B624BCA" w14:textId="77777777" w:rsidR="00E415CD" w:rsidRPr="00F50E24" w:rsidRDefault="00FA37AA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  <w:r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D</w:t>
            </w:r>
            <w:r w:rsidR="00D2648F">
              <w:rPr>
                <w:rFonts w:ascii="Arial" w:hAnsi="Arial" w:cs="Arial"/>
                <w:color w:val="707070" w:themeColor="text2"/>
                <w:szCs w:val="24"/>
                <w:lang w:val="sr-Latn-RS"/>
              </w:rPr>
              <w:t>a li je potrebno imati specijalnu stranicu dobrodošlice za svaki tip korisnika</w:t>
            </w:r>
          </w:p>
        </w:tc>
        <w:tc>
          <w:tcPr>
            <w:tcW w:w="3053" w:type="dxa"/>
          </w:tcPr>
          <w:p w14:paraId="350270A8" w14:textId="1CE7FEE6" w:rsidR="00E415CD" w:rsidRPr="00F50E24" w:rsidRDefault="00E415CD" w:rsidP="00D2648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4A622E21" w14:textId="77777777" w:rsidTr="00687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5743D9B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276C167D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78A76F35" w14:textId="77777777" w:rsidR="00E415CD" w:rsidRPr="00F50E24" w:rsidRDefault="00E415CD" w:rsidP="006873F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  <w:tr w:rsidR="00E415CD" w:rsidRPr="00F50E24" w14:paraId="714AE175" w14:textId="77777777" w:rsidTr="00687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39074CA" w14:textId="77777777" w:rsidR="00E415CD" w:rsidRPr="00F50E24" w:rsidRDefault="00E415CD" w:rsidP="006873FB">
            <w:pPr>
              <w:pStyle w:val="NoSpacing"/>
              <w:jc w:val="center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47DD4A31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F74075B" w14:textId="77777777" w:rsidR="00E415CD" w:rsidRPr="00F50E24" w:rsidRDefault="00E415CD" w:rsidP="006873F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7070" w:themeColor="text2"/>
                <w:szCs w:val="24"/>
                <w:lang w:val="sr-Latn-RS"/>
              </w:rPr>
            </w:pPr>
          </w:p>
        </w:tc>
      </w:tr>
    </w:tbl>
    <w:p w14:paraId="60B83692" w14:textId="77777777" w:rsidR="00E415CD" w:rsidRPr="007C59BD" w:rsidRDefault="00E415CD" w:rsidP="00E415CD">
      <w:pPr>
        <w:pStyle w:val="ListParagraph"/>
      </w:pPr>
    </w:p>
    <w:p w14:paraId="16125CA1" w14:textId="77777777" w:rsidR="00E415CD" w:rsidRDefault="00E415CD" w:rsidP="00E415CD">
      <w:pPr>
        <w:ind w:left="720"/>
        <w:jc w:val="both"/>
      </w:pPr>
    </w:p>
    <w:p w14:paraId="59783AF1" w14:textId="77777777" w:rsidR="00E415CD" w:rsidRDefault="00E415CD" w:rsidP="00E415CD">
      <w:pPr>
        <w:pStyle w:val="Heading1"/>
      </w:pPr>
      <w:bookmarkStart w:id="10" w:name="_Toc3493277"/>
      <w:r>
        <w:t xml:space="preserve">SCENARIO </w:t>
      </w:r>
      <w:r w:rsidR="00D2648F">
        <w:t>Prijave korisnika</w:t>
      </w:r>
      <w:bookmarkEnd w:id="10"/>
    </w:p>
    <w:p w14:paraId="747A2110" w14:textId="77777777" w:rsidR="00E415CD" w:rsidRDefault="00E415CD" w:rsidP="00E415CD"/>
    <w:p w14:paraId="771B75FC" w14:textId="22B21476" w:rsidR="00E415CD" w:rsidRPr="008E19E8" w:rsidRDefault="00E415CD" w:rsidP="00D22836">
      <w:pPr>
        <w:pStyle w:val="Heading2"/>
        <w:numPr>
          <w:ilvl w:val="1"/>
          <w:numId w:val="19"/>
        </w:numPr>
      </w:pPr>
      <w:bookmarkStart w:id="11" w:name="_Toc3493278"/>
      <w:r>
        <w:t>Kratak opis</w:t>
      </w:r>
      <w:bookmarkEnd w:id="11"/>
    </w:p>
    <w:p w14:paraId="738A4A5E" w14:textId="77777777" w:rsidR="00E415CD" w:rsidRDefault="00D2648F" w:rsidP="00D2648F">
      <w:pPr>
        <w:ind w:left="720"/>
      </w:pPr>
      <w:r>
        <w:t>Da bi</w:t>
      </w:r>
      <w:r w:rsidR="00AD146E">
        <w:t xml:space="preserve"> </w:t>
      </w:r>
      <w:r>
        <w:t>se pristupilo bilo kojoj o</w:t>
      </w:r>
      <w:r w:rsidR="00AD146E">
        <w:t>d</w:t>
      </w:r>
      <w:r>
        <w:t xml:space="preserve"> funkcionalnosti sistema moramo se prvo ulogovati</w:t>
      </w:r>
    </w:p>
    <w:p w14:paraId="1B53E1E0" w14:textId="2A7E9722" w:rsidR="00E415CD" w:rsidRPr="008E19E8" w:rsidRDefault="00E415CD" w:rsidP="00D22836">
      <w:pPr>
        <w:pStyle w:val="Heading2"/>
        <w:numPr>
          <w:ilvl w:val="1"/>
          <w:numId w:val="19"/>
        </w:numPr>
      </w:pPr>
      <w:bookmarkStart w:id="12" w:name="_Toc3493279"/>
      <w:r>
        <w:t>Tok događaja</w:t>
      </w:r>
      <w:bookmarkEnd w:id="12"/>
    </w:p>
    <w:p w14:paraId="7C0D0D3D" w14:textId="77777777" w:rsidR="00E415CD" w:rsidRDefault="00E415CD" w:rsidP="00D2648F">
      <w:pPr>
        <w:pStyle w:val="Heading3"/>
        <w:numPr>
          <w:ilvl w:val="0"/>
          <w:numId w:val="0"/>
        </w:numPr>
        <w:ind w:left="1080" w:hanging="360"/>
      </w:pPr>
    </w:p>
    <w:p w14:paraId="1BC1C636" w14:textId="2F387B3E" w:rsidR="00E415CD" w:rsidRDefault="00384950" w:rsidP="00D22836">
      <w:pPr>
        <w:pStyle w:val="Heading3"/>
        <w:keepNext/>
        <w:keepLines/>
        <w:numPr>
          <w:ilvl w:val="2"/>
          <w:numId w:val="19"/>
        </w:numPr>
        <w:spacing w:line="240" w:lineRule="auto"/>
      </w:pPr>
      <w:bookmarkStart w:id="13" w:name="_Toc3493280"/>
      <w:r>
        <w:t>Korisnik se prijavljuje</w:t>
      </w:r>
      <w:bookmarkEnd w:id="13"/>
    </w:p>
    <w:p w14:paraId="73DDD291" w14:textId="77777777" w:rsidR="00E415CD" w:rsidRPr="008E19E8" w:rsidRDefault="00E415CD" w:rsidP="00E415CD">
      <w:pPr>
        <w:pStyle w:val="ListParagraph"/>
      </w:pPr>
    </w:p>
    <w:p w14:paraId="1FE3F36C" w14:textId="77777777" w:rsidR="00E415CD" w:rsidRDefault="00384950" w:rsidP="00BA3D3A">
      <w:pPr>
        <w:pStyle w:val="Heading4"/>
        <w:numPr>
          <w:ilvl w:val="2"/>
          <w:numId w:val="17"/>
        </w:numPr>
      </w:pPr>
      <w:r w:rsidRPr="00384950">
        <w:t>Korisnik</w:t>
      </w:r>
      <w:r>
        <w:t xml:space="preserve"> unosi korisničko ime</w:t>
      </w:r>
    </w:p>
    <w:p w14:paraId="06FE3BB2" w14:textId="77777777" w:rsidR="00BA3D3A" w:rsidRDefault="00BA3D3A" w:rsidP="00BA3D3A">
      <w:pPr>
        <w:pStyle w:val="Heading4"/>
        <w:numPr>
          <w:ilvl w:val="2"/>
          <w:numId w:val="17"/>
        </w:numPr>
      </w:pPr>
      <w:r>
        <w:t>Korisnik unosi lozinku</w:t>
      </w:r>
    </w:p>
    <w:p w14:paraId="6244DDC0" w14:textId="77777777" w:rsidR="00384950" w:rsidRPr="00384950" w:rsidRDefault="00384950" w:rsidP="00BA3D3A">
      <w:pPr>
        <w:pStyle w:val="Heading4"/>
        <w:numPr>
          <w:ilvl w:val="2"/>
          <w:numId w:val="17"/>
        </w:numPr>
      </w:pPr>
      <w:r>
        <w:lastRenderedPageBreak/>
        <w:t>Korisnik se prijavljuje klikom na dugme „Prijava“</w:t>
      </w:r>
    </w:p>
    <w:p w14:paraId="06FBF089" w14:textId="77777777" w:rsidR="00E415CD" w:rsidRPr="00384950" w:rsidRDefault="00E415CD" w:rsidP="00384950">
      <w:pPr>
        <w:pStyle w:val="ListParagraph"/>
        <w:ind w:left="1837"/>
        <w:rPr>
          <w:sz w:val="20"/>
          <w:szCs w:val="20"/>
        </w:rPr>
      </w:pPr>
      <w:r w:rsidRPr="00384950">
        <w:rPr>
          <w:b/>
          <w:i/>
          <w:sz w:val="20"/>
          <w:szCs w:val="20"/>
        </w:rPr>
        <w:tab/>
      </w:r>
    </w:p>
    <w:p w14:paraId="0A476CD3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71267ED7" w14:textId="77777777" w:rsidR="00E415CD" w:rsidRPr="004B7C66" w:rsidRDefault="00E415CD" w:rsidP="00E415CD">
      <w:pPr>
        <w:pStyle w:val="ListParagraph"/>
        <w:numPr>
          <w:ilvl w:val="0"/>
          <w:numId w:val="4"/>
        </w:numPr>
        <w:rPr>
          <w:vanish/>
        </w:rPr>
      </w:pPr>
    </w:p>
    <w:p w14:paraId="6CDCF40A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738B203C" w14:textId="77777777" w:rsidR="00E415CD" w:rsidRPr="004B7C66" w:rsidRDefault="00E415CD" w:rsidP="00E415CD">
      <w:pPr>
        <w:pStyle w:val="ListParagraph"/>
        <w:numPr>
          <w:ilvl w:val="1"/>
          <w:numId w:val="4"/>
        </w:numPr>
        <w:rPr>
          <w:vanish/>
        </w:rPr>
      </w:pPr>
    </w:p>
    <w:p w14:paraId="3B60A0B2" w14:textId="56F75585" w:rsidR="00E415CD" w:rsidRDefault="00E415CD" w:rsidP="00D22836">
      <w:pPr>
        <w:pStyle w:val="Heading3"/>
        <w:numPr>
          <w:ilvl w:val="2"/>
          <w:numId w:val="19"/>
        </w:numPr>
      </w:pPr>
      <w:bookmarkStart w:id="14" w:name="_Toc3493281"/>
      <w:r>
        <w:t>Alternativni tokovi</w:t>
      </w:r>
      <w:bookmarkEnd w:id="14"/>
    </w:p>
    <w:p w14:paraId="2CF01B23" w14:textId="77777777" w:rsidR="00D22836" w:rsidRDefault="00D22836" w:rsidP="00D22836">
      <w:pPr>
        <w:pStyle w:val="Heading4"/>
        <w:numPr>
          <w:ilvl w:val="0"/>
          <w:numId w:val="0"/>
        </w:numPr>
        <w:ind w:left="720" w:firstLine="720"/>
      </w:pPr>
      <w:r>
        <w:t>1</w:t>
      </w:r>
      <w:r w:rsidRPr="007A4A4D">
        <w:t>.</w:t>
      </w:r>
      <w:r>
        <w:t>a Korisnik</w:t>
      </w:r>
      <w:r w:rsidRPr="007A4A4D">
        <w:t xml:space="preserve"> nije kliknuo na dugme </w:t>
      </w:r>
      <w:r>
        <w:t>„Prijava“ :</w:t>
      </w:r>
    </w:p>
    <w:p w14:paraId="124DDFEA" w14:textId="77777777" w:rsidR="00D22836" w:rsidRDefault="00D22836" w:rsidP="00D22836">
      <w:r>
        <w:tab/>
      </w:r>
      <w:r>
        <w:tab/>
        <w:t xml:space="preserve">               -Korisnik ostaje na stranici za prijavu</w:t>
      </w:r>
    </w:p>
    <w:p w14:paraId="5093D173" w14:textId="77777777" w:rsidR="00D22836" w:rsidRDefault="00D22836" w:rsidP="00D22836">
      <w:pPr>
        <w:pStyle w:val="Heading4"/>
        <w:numPr>
          <w:ilvl w:val="0"/>
          <w:numId w:val="0"/>
        </w:numPr>
        <w:ind w:left="1440"/>
      </w:pPr>
      <w:r>
        <w:t xml:space="preserve">1.b Korisnik kliknuo na dugme „Zaboravljena lozinka“ </w:t>
      </w:r>
    </w:p>
    <w:p w14:paraId="51D70085" w14:textId="77777777" w:rsidR="00D22836" w:rsidRDefault="00D22836" w:rsidP="00D22836">
      <w:pPr>
        <w:pStyle w:val="Heading4"/>
        <w:numPr>
          <w:ilvl w:val="0"/>
          <w:numId w:val="0"/>
        </w:numPr>
        <w:ind w:left="1440"/>
      </w:pPr>
      <w:r>
        <w:t>2.b Korisnik ide na stranicu za zaboravljenu lozinku</w:t>
      </w:r>
    </w:p>
    <w:p w14:paraId="403BBCB1" w14:textId="77777777" w:rsidR="00D22836" w:rsidRDefault="00D22836" w:rsidP="00D22836">
      <w:pPr>
        <w:pStyle w:val="Heading4"/>
        <w:numPr>
          <w:ilvl w:val="0"/>
          <w:numId w:val="0"/>
        </w:numPr>
        <w:ind w:left="1440" w:hanging="360"/>
      </w:pPr>
      <w:r>
        <w:t xml:space="preserve">      3.c  Korisnik nije uneo odgovarajući par (korisničko ime, lozinka)</w:t>
      </w:r>
    </w:p>
    <w:p w14:paraId="4EC2ABFD" w14:textId="77777777" w:rsidR="00D22836" w:rsidRPr="002A34DA" w:rsidRDefault="00D22836" w:rsidP="00D22836">
      <w:pPr>
        <w:rPr>
          <w:lang w:val="en-US"/>
        </w:rPr>
      </w:pPr>
      <w:r>
        <w:tab/>
      </w:r>
      <w:r>
        <w:tab/>
      </w:r>
      <w:r>
        <w:tab/>
        <w:t>-Prikazuje se tekst sa opisom greške i vraća se na tačku  2.1</w:t>
      </w:r>
    </w:p>
    <w:p w14:paraId="1D4CF303" w14:textId="77777777" w:rsidR="00D22836" w:rsidRDefault="00D22836" w:rsidP="00D22836">
      <w:pPr>
        <w:pStyle w:val="Heading4"/>
        <w:numPr>
          <w:ilvl w:val="0"/>
          <w:numId w:val="0"/>
        </w:numPr>
        <w:ind w:left="1080" w:firstLine="360"/>
      </w:pPr>
      <w:r>
        <w:t>1.c Korisnik kliknuo na dugme „Registruj se“</w:t>
      </w:r>
    </w:p>
    <w:p w14:paraId="6998C1BB" w14:textId="6A66CE58" w:rsidR="00D22836" w:rsidRDefault="00D22836" w:rsidP="005E5243">
      <w:r>
        <w:tab/>
      </w:r>
      <w:r>
        <w:tab/>
      </w:r>
      <w:r w:rsidR="005E5243">
        <w:tab/>
      </w:r>
      <w:r>
        <w:t>-Korisnik ide na stranicu za registraciju</w:t>
      </w:r>
    </w:p>
    <w:p w14:paraId="300E8BE4" w14:textId="65E1D11C" w:rsidR="00D22836" w:rsidRDefault="00D22836" w:rsidP="00D22836">
      <w:pPr>
        <w:pStyle w:val="Heading3"/>
        <w:numPr>
          <w:ilvl w:val="2"/>
          <w:numId w:val="19"/>
        </w:numPr>
      </w:pPr>
      <w:bookmarkStart w:id="15" w:name="_Toc3493282"/>
      <w:r w:rsidRPr="008E7891">
        <w:t>P</w:t>
      </w:r>
      <w:r>
        <w:t>osebni zahtevi</w:t>
      </w:r>
      <w:bookmarkEnd w:id="15"/>
    </w:p>
    <w:p w14:paraId="23201F00" w14:textId="2E4702D0" w:rsidR="00D22836" w:rsidRDefault="00D22836" w:rsidP="00D22836">
      <w:pPr>
        <w:ind w:left="1440"/>
      </w:pPr>
      <w:r>
        <w:t>Nema ih.</w:t>
      </w:r>
    </w:p>
    <w:p w14:paraId="03B55446" w14:textId="2456B96D" w:rsidR="00D22836" w:rsidRDefault="00D22836" w:rsidP="00D22836">
      <w:pPr>
        <w:pStyle w:val="Heading3"/>
        <w:numPr>
          <w:ilvl w:val="2"/>
          <w:numId w:val="19"/>
        </w:numPr>
      </w:pPr>
      <w:bookmarkStart w:id="16" w:name="_Toc3493283"/>
      <w:r w:rsidRPr="008E7891">
        <w:t>Preduslo</w:t>
      </w:r>
      <w:r>
        <w:t>vi</w:t>
      </w:r>
      <w:bookmarkEnd w:id="16"/>
    </w:p>
    <w:p w14:paraId="2E1443B2" w14:textId="08990095" w:rsidR="00D22836" w:rsidRDefault="00D22836" w:rsidP="00D22836">
      <w:pPr>
        <w:ind w:left="1440"/>
      </w:pPr>
      <w:r>
        <w:t>Nema ih.</w:t>
      </w:r>
    </w:p>
    <w:p w14:paraId="03DB432D" w14:textId="70B81696" w:rsidR="00D22836" w:rsidRDefault="00D22836" w:rsidP="00D22836">
      <w:pPr>
        <w:pStyle w:val="Heading3"/>
        <w:numPr>
          <w:ilvl w:val="2"/>
          <w:numId w:val="19"/>
        </w:numPr>
      </w:pPr>
      <w:bookmarkStart w:id="17" w:name="_Toc3493284"/>
      <w:r w:rsidRPr="00CF7110">
        <w:t>Posledic</w:t>
      </w:r>
      <w:r>
        <w:t>e</w:t>
      </w:r>
      <w:bookmarkEnd w:id="17"/>
    </w:p>
    <w:p w14:paraId="7A27B944" w14:textId="77777777" w:rsidR="00D22836" w:rsidRPr="00BD7D81" w:rsidRDefault="00D22836" w:rsidP="00D22836">
      <w:pPr>
        <w:ind w:left="1440"/>
      </w:pPr>
      <w:r>
        <w:t>Korisnik je ulogovan u sistem i u odnosu na to kojoj kategoriji korisnika pripada biće mu dostupne odgovarajuće funkcionalnosti</w:t>
      </w:r>
    </w:p>
    <w:p w14:paraId="61477D1D" w14:textId="77777777" w:rsidR="00D22836" w:rsidRDefault="00D22836" w:rsidP="00D22836">
      <w:pPr>
        <w:ind w:left="1440"/>
      </w:pPr>
    </w:p>
    <w:p w14:paraId="3E35AF9E" w14:textId="77777777" w:rsidR="00E415CD" w:rsidRDefault="00E415CD" w:rsidP="00E415CD"/>
    <w:p w14:paraId="2C9F264D" w14:textId="77777777" w:rsidR="00E415CD" w:rsidRDefault="00E415CD"/>
    <w:sectPr w:rsidR="00E415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FD1A7" w14:textId="77777777" w:rsidR="001F6EB5" w:rsidRDefault="001F6EB5">
      <w:pPr>
        <w:spacing w:after="0" w:line="240" w:lineRule="auto"/>
      </w:pPr>
      <w:r>
        <w:separator/>
      </w:r>
    </w:p>
    <w:p w14:paraId="045AC6C4" w14:textId="77777777" w:rsidR="001F6EB5" w:rsidRDefault="001F6EB5"/>
  </w:endnote>
  <w:endnote w:type="continuationSeparator" w:id="0">
    <w:p w14:paraId="6415A7C8" w14:textId="77777777" w:rsidR="001F6EB5" w:rsidRDefault="001F6EB5">
      <w:pPr>
        <w:spacing w:after="0" w:line="240" w:lineRule="auto"/>
      </w:pPr>
      <w:r>
        <w:continuationSeparator/>
      </w:r>
    </w:p>
    <w:p w14:paraId="2DD29CE4" w14:textId="77777777" w:rsidR="001F6EB5" w:rsidRDefault="001F6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7D2B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9680E" w14:textId="77777777" w:rsidR="001F6EB5" w:rsidRDefault="001F6EB5">
      <w:pPr>
        <w:spacing w:after="0" w:line="240" w:lineRule="auto"/>
      </w:pPr>
      <w:r>
        <w:separator/>
      </w:r>
    </w:p>
    <w:p w14:paraId="6B79E33C" w14:textId="77777777" w:rsidR="001F6EB5" w:rsidRDefault="001F6EB5"/>
  </w:footnote>
  <w:footnote w:type="continuationSeparator" w:id="0">
    <w:p w14:paraId="6F39B313" w14:textId="77777777" w:rsidR="001F6EB5" w:rsidRDefault="001F6EB5">
      <w:pPr>
        <w:spacing w:after="0" w:line="240" w:lineRule="auto"/>
      </w:pPr>
      <w:r>
        <w:continuationSeparator/>
      </w:r>
    </w:p>
    <w:p w14:paraId="1397E115" w14:textId="77777777" w:rsidR="001F6EB5" w:rsidRDefault="001F6E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0C207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874419"/>
    <w:multiLevelType w:val="multilevel"/>
    <w:tmpl w:val="0C207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FB0E3A"/>
    <w:multiLevelType w:val="multilevel"/>
    <w:tmpl w:val="80CA25C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EBC47CC"/>
    <w:multiLevelType w:val="multilevel"/>
    <w:tmpl w:val="36B64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9"/>
  </w:num>
  <w:num w:numId="8">
    <w:abstractNumId w:val="18"/>
  </w:num>
  <w:num w:numId="9">
    <w:abstractNumId w:val="17"/>
  </w:num>
  <w:num w:numId="10">
    <w:abstractNumId w:val="8"/>
  </w:num>
  <w:num w:numId="11">
    <w:abstractNumId w:val="13"/>
  </w:num>
  <w:num w:numId="12">
    <w:abstractNumId w:val="3"/>
  </w:num>
  <w:num w:numId="13">
    <w:abstractNumId w:val="14"/>
  </w:num>
  <w:num w:numId="14">
    <w:abstractNumId w:val="6"/>
  </w:num>
  <w:num w:numId="15">
    <w:abstractNumId w:val="16"/>
  </w:num>
  <w:num w:numId="16">
    <w:abstractNumId w:val="0"/>
  </w:num>
  <w:num w:numId="17">
    <w:abstractNumId w:val="2"/>
  </w:num>
  <w:num w:numId="18">
    <w:abstractNumId w:val="11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F6EB5"/>
    <w:rsid w:val="002177B5"/>
    <w:rsid w:val="00224D64"/>
    <w:rsid w:val="00230E6F"/>
    <w:rsid w:val="002A34DA"/>
    <w:rsid w:val="003520B3"/>
    <w:rsid w:val="0036234B"/>
    <w:rsid w:val="00384950"/>
    <w:rsid w:val="003D2C1B"/>
    <w:rsid w:val="00512305"/>
    <w:rsid w:val="005E5243"/>
    <w:rsid w:val="006E7D1E"/>
    <w:rsid w:val="008057BC"/>
    <w:rsid w:val="00861C8D"/>
    <w:rsid w:val="00A12C7C"/>
    <w:rsid w:val="00AD146E"/>
    <w:rsid w:val="00BA3D3A"/>
    <w:rsid w:val="00D22836"/>
    <w:rsid w:val="00D2648F"/>
    <w:rsid w:val="00E415CD"/>
    <w:rsid w:val="00F04F9F"/>
    <w:rsid w:val="00FA37AA"/>
    <w:rsid w:val="00FB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E514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lansebek/Library/Containers/com.microsoft.Word/Data/Library/Application%20Support/Microsoft/Office/16.0/DTS/en-US%7bCFB69637-70F5-7246-98AE-D4ADEB1C9D87%7d/%7bCC4CF686-3454-1243-9192-F86582EB6FA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{CC4CF686-3454-1243-9192-F86582EB6FA8}tf10002082.dotx</Template>
  <TotalTime>89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2019-03-11T12:50:00Z</dcterms:created>
  <dcterms:modified xsi:type="dcterms:W3CDTF">2019-03-14T22:19:00Z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