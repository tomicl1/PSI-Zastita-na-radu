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80B20" w14:textId="77777777" w:rsidR="00E415CD" w:rsidRDefault="00E415CD" w:rsidP="00E415CD">
      <w:pPr>
        <w:pStyle w:val="Date"/>
      </w:pPr>
      <w:bookmarkStart w:id="0" w:name="_Hlk536497256"/>
      <w:bookmarkEnd w:id="0"/>
    </w:p>
    <w:p w14:paraId="3AAFB421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019E16E1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28E074C1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072F76F6" wp14:editId="42F3645A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BE0BD" w14:textId="6A9D6AA8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>
        <w:rPr>
          <w:sz w:val="32"/>
          <w:szCs w:val="32"/>
        </w:rPr>
        <w:t xml:space="preserve"> </w:t>
      </w:r>
      <w:r w:rsidR="009602C4">
        <w:rPr>
          <w:b/>
          <w:sz w:val="40"/>
          <w:szCs w:val="80"/>
        </w:rPr>
        <w:t>pregleda evidencije od strane klijenta</w:t>
      </w:r>
    </w:p>
    <w:p w14:paraId="051982BA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3EB8BD16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503AD294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7BAD4C95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425FE1A5" w14:textId="77777777" w:rsidR="00E415CD" w:rsidRDefault="00E415CD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Milan </w:t>
      </w:r>
      <w:proofErr w:type="spellStart"/>
      <w:r>
        <w:rPr>
          <w:sz w:val="34"/>
          <w:szCs w:val="34"/>
        </w:rPr>
        <w:t>Šebek</w:t>
      </w:r>
      <w:proofErr w:type="spellEnd"/>
    </w:p>
    <w:p w14:paraId="736057F9" w14:textId="77777777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>Beograd, mart 2019. god.</w:t>
      </w:r>
    </w:p>
    <w:tbl>
      <w:tblPr>
        <w:tblStyle w:val="TableGrid"/>
        <w:tblpPr w:leftFromText="180" w:rightFromText="180" w:vertAnchor="text" w:tblpY="20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B4C4B" w14:paraId="7A89255C" w14:textId="77777777" w:rsidTr="00EB4C4B">
        <w:tc>
          <w:tcPr>
            <w:tcW w:w="2010" w:type="dxa"/>
            <w:shd w:val="clear" w:color="auto" w:fill="ADADAD" w:themeFill="background2" w:themeFillShade="BF"/>
          </w:tcPr>
          <w:p w14:paraId="2E5473F6" w14:textId="77777777" w:rsidR="00EB4C4B" w:rsidRPr="00CA29AE" w:rsidRDefault="00EB4C4B" w:rsidP="00EB4C4B">
            <w:pPr>
              <w:jc w:val="center"/>
            </w:pPr>
            <w:bookmarkStart w:id="1" w:name="_GoBack"/>
            <w:bookmarkEnd w:id="1"/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78F164A7" w14:textId="77777777" w:rsidR="00EB4C4B" w:rsidRPr="00CA29AE" w:rsidRDefault="00EB4C4B" w:rsidP="00EB4C4B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5FAF5506" w14:textId="77777777" w:rsidR="00EB4C4B" w:rsidRPr="00CA29AE" w:rsidRDefault="00EB4C4B" w:rsidP="00EB4C4B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645DB8D8" w14:textId="77777777" w:rsidR="00EB4C4B" w:rsidRPr="00CA29AE" w:rsidRDefault="00EB4C4B" w:rsidP="00EB4C4B">
            <w:pPr>
              <w:jc w:val="center"/>
            </w:pPr>
            <w:r w:rsidRPr="00CA29AE">
              <w:t>Autor</w:t>
            </w:r>
          </w:p>
        </w:tc>
      </w:tr>
      <w:tr w:rsidR="00EB4C4B" w14:paraId="383F1EC2" w14:textId="77777777" w:rsidTr="00EB4C4B">
        <w:tc>
          <w:tcPr>
            <w:tcW w:w="2010" w:type="dxa"/>
          </w:tcPr>
          <w:p w14:paraId="7A6B3407" w14:textId="77777777" w:rsidR="00EB4C4B" w:rsidRDefault="00EB4C4B" w:rsidP="00EB4C4B">
            <w:pPr>
              <w:jc w:val="center"/>
            </w:pPr>
            <w:r>
              <w:t>11.03.19.</w:t>
            </w:r>
          </w:p>
        </w:tc>
        <w:tc>
          <w:tcPr>
            <w:tcW w:w="2309" w:type="dxa"/>
          </w:tcPr>
          <w:p w14:paraId="7DB7E940" w14:textId="77777777" w:rsidR="00EB4C4B" w:rsidRDefault="00EB4C4B" w:rsidP="00EB4C4B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137C2E12" w14:textId="77777777" w:rsidR="00EB4C4B" w:rsidRDefault="00EB4C4B" w:rsidP="00EB4C4B">
            <w:pPr>
              <w:jc w:val="center"/>
            </w:pPr>
            <w:r>
              <w:t>Prvobitna verzija</w:t>
            </w:r>
          </w:p>
          <w:p w14:paraId="1E0018B8" w14:textId="77777777" w:rsidR="00EB4C4B" w:rsidRPr="002C7D1F" w:rsidRDefault="00EB4C4B" w:rsidP="00EB4C4B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04C11CD2" w14:textId="77777777" w:rsidR="00EB4C4B" w:rsidRDefault="00EB4C4B" w:rsidP="00EB4C4B">
            <w:pPr>
              <w:jc w:val="center"/>
            </w:pPr>
            <w:r>
              <w:t xml:space="preserve">Milan </w:t>
            </w:r>
            <w:proofErr w:type="spellStart"/>
            <w:r>
              <w:t>Šebek</w:t>
            </w:r>
            <w:proofErr w:type="spellEnd"/>
          </w:p>
          <w:p w14:paraId="7F7B4CD2" w14:textId="77777777" w:rsidR="00EB4C4B" w:rsidRDefault="00EB4C4B" w:rsidP="00EB4C4B">
            <w:pPr>
              <w:jc w:val="center"/>
            </w:pPr>
          </w:p>
        </w:tc>
      </w:tr>
      <w:tr w:rsidR="00EB4C4B" w14:paraId="6D2C43D5" w14:textId="77777777" w:rsidTr="00EB4C4B">
        <w:tc>
          <w:tcPr>
            <w:tcW w:w="2010" w:type="dxa"/>
          </w:tcPr>
          <w:p w14:paraId="688BC5BA" w14:textId="77777777" w:rsidR="00EB4C4B" w:rsidRDefault="00EB4C4B" w:rsidP="00EB4C4B">
            <w:pPr>
              <w:jc w:val="center"/>
            </w:pPr>
          </w:p>
        </w:tc>
        <w:tc>
          <w:tcPr>
            <w:tcW w:w="2309" w:type="dxa"/>
          </w:tcPr>
          <w:p w14:paraId="552D54D3" w14:textId="77777777" w:rsidR="00EB4C4B" w:rsidRDefault="00EB4C4B" w:rsidP="00EB4C4B">
            <w:pPr>
              <w:jc w:val="center"/>
            </w:pPr>
          </w:p>
        </w:tc>
        <w:tc>
          <w:tcPr>
            <w:tcW w:w="2173" w:type="dxa"/>
          </w:tcPr>
          <w:p w14:paraId="471BFDD7" w14:textId="77777777" w:rsidR="00EB4C4B" w:rsidRDefault="00EB4C4B" w:rsidP="00EB4C4B">
            <w:pPr>
              <w:jc w:val="center"/>
            </w:pPr>
          </w:p>
        </w:tc>
        <w:tc>
          <w:tcPr>
            <w:tcW w:w="2138" w:type="dxa"/>
          </w:tcPr>
          <w:p w14:paraId="17E5FD1F" w14:textId="77777777" w:rsidR="00EB4C4B" w:rsidRDefault="00EB4C4B" w:rsidP="00EB4C4B">
            <w:pPr>
              <w:jc w:val="center"/>
            </w:pPr>
          </w:p>
        </w:tc>
      </w:tr>
    </w:tbl>
    <w:p w14:paraId="521BCDE9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p w14:paraId="37574045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29495BB4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2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2E0D99C2" w14:textId="200363D4" w:rsidR="001D20F3" w:rsidRDefault="00E415C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92815" w:history="1">
            <w:r w:rsidR="001D20F3" w:rsidRPr="00DB216F">
              <w:rPr>
                <w:rStyle w:val="Hyperlink"/>
                <w:noProof/>
              </w:rPr>
              <w:t>1.</w:t>
            </w:r>
            <w:r w:rsidR="001D20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D20F3" w:rsidRPr="00DB216F">
              <w:rPr>
                <w:rStyle w:val="Hyperlink"/>
                <w:noProof/>
              </w:rPr>
              <w:t>UVOD</w:t>
            </w:r>
            <w:r w:rsidR="001D20F3">
              <w:rPr>
                <w:noProof/>
                <w:webHidden/>
              </w:rPr>
              <w:tab/>
            </w:r>
            <w:r w:rsidR="001D20F3">
              <w:rPr>
                <w:noProof/>
                <w:webHidden/>
              </w:rPr>
              <w:fldChar w:fldCharType="begin"/>
            </w:r>
            <w:r w:rsidR="001D20F3">
              <w:rPr>
                <w:noProof/>
                <w:webHidden/>
              </w:rPr>
              <w:instrText xml:space="preserve"> PAGEREF _Toc3492815 \h </w:instrText>
            </w:r>
            <w:r w:rsidR="001D20F3">
              <w:rPr>
                <w:noProof/>
                <w:webHidden/>
              </w:rPr>
            </w:r>
            <w:r w:rsidR="001D20F3">
              <w:rPr>
                <w:noProof/>
                <w:webHidden/>
              </w:rPr>
              <w:fldChar w:fldCharType="separate"/>
            </w:r>
            <w:r w:rsidR="001D20F3">
              <w:rPr>
                <w:noProof/>
                <w:webHidden/>
              </w:rPr>
              <w:t>3</w:t>
            </w:r>
            <w:r w:rsidR="001D20F3">
              <w:rPr>
                <w:noProof/>
                <w:webHidden/>
              </w:rPr>
              <w:fldChar w:fldCharType="end"/>
            </w:r>
          </w:hyperlink>
        </w:p>
        <w:p w14:paraId="5AD06883" w14:textId="2884AA14" w:rsidR="001D20F3" w:rsidRDefault="00D91149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2816" w:history="1">
            <w:r w:rsidR="001D20F3" w:rsidRPr="00DB216F">
              <w:rPr>
                <w:rStyle w:val="Hyperlink"/>
                <w:noProof/>
              </w:rPr>
              <w:t>1.1</w:t>
            </w:r>
            <w:r w:rsidR="001D20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D20F3" w:rsidRPr="00DB216F">
              <w:rPr>
                <w:rStyle w:val="Hyperlink"/>
                <w:noProof/>
              </w:rPr>
              <w:t>Rezime</w:t>
            </w:r>
            <w:r w:rsidR="001D20F3">
              <w:rPr>
                <w:noProof/>
                <w:webHidden/>
              </w:rPr>
              <w:tab/>
            </w:r>
            <w:r w:rsidR="001D20F3">
              <w:rPr>
                <w:noProof/>
                <w:webHidden/>
              </w:rPr>
              <w:fldChar w:fldCharType="begin"/>
            </w:r>
            <w:r w:rsidR="001D20F3">
              <w:rPr>
                <w:noProof/>
                <w:webHidden/>
              </w:rPr>
              <w:instrText xml:space="preserve"> PAGEREF _Toc3492816 \h </w:instrText>
            </w:r>
            <w:r w:rsidR="001D20F3">
              <w:rPr>
                <w:noProof/>
                <w:webHidden/>
              </w:rPr>
            </w:r>
            <w:r w:rsidR="001D20F3">
              <w:rPr>
                <w:noProof/>
                <w:webHidden/>
              </w:rPr>
              <w:fldChar w:fldCharType="separate"/>
            </w:r>
            <w:r w:rsidR="001D20F3">
              <w:rPr>
                <w:noProof/>
                <w:webHidden/>
              </w:rPr>
              <w:t>3</w:t>
            </w:r>
            <w:r w:rsidR="001D20F3">
              <w:rPr>
                <w:noProof/>
                <w:webHidden/>
              </w:rPr>
              <w:fldChar w:fldCharType="end"/>
            </w:r>
          </w:hyperlink>
        </w:p>
        <w:p w14:paraId="08465CE9" w14:textId="5194AB1A" w:rsidR="001D20F3" w:rsidRDefault="00D91149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2817" w:history="1">
            <w:r w:rsidR="001D20F3" w:rsidRPr="00DB216F">
              <w:rPr>
                <w:rStyle w:val="Hyperlink"/>
                <w:noProof/>
              </w:rPr>
              <w:t>1.2</w:t>
            </w:r>
            <w:r w:rsidR="001D20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D20F3" w:rsidRPr="00DB216F">
              <w:rPr>
                <w:rStyle w:val="Hyperlink"/>
                <w:noProof/>
              </w:rPr>
              <w:t>Namena dokumenta i ciljne grupe</w:t>
            </w:r>
            <w:r w:rsidR="001D20F3">
              <w:rPr>
                <w:noProof/>
                <w:webHidden/>
              </w:rPr>
              <w:tab/>
            </w:r>
            <w:r w:rsidR="001D20F3">
              <w:rPr>
                <w:noProof/>
                <w:webHidden/>
              </w:rPr>
              <w:fldChar w:fldCharType="begin"/>
            </w:r>
            <w:r w:rsidR="001D20F3">
              <w:rPr>
                <w:noProof/>
                <w:webHidden/>
              </w:rPr>
              <w:instrText xml:space="preserve"> PAGEREF _Toc3492817 \h </w:instrText>
            </w:r>
            <w:r w:rsidR="001D20F3">
              <w:rPr>
                <w:noProof/>
                <w:webHidden/>
              </w:rPr>
            </w:r>
            <w:r w:rsidR="001D20F3">
              <w:rPr>
                <w:noProof/>
                <w:webHidden/>
              </w:rPr>
              <w:fldChar w:fldCharType="separate"/>
            </w:r>
            <w:r w:rsidR="001D20F3">
              <w:rPr>
                <w:noProof/>
                <w:webHidden/>
              </w:rPr>
              <w:t>3</w:t>
            </w:r>
            <w:r w:rsidR="001D20F3">
              <w:rPr>
                <w:noProof/>
                <w:webHidden/>
              </w:rPr>
              <w:fldChar w:fldCharType="end"/>
            </w:r>
          </w:hyperlink>
        </w:p>
        <w:p w14:paraId="0E66F8AA" w14:textId="0713F235" w:rsidR="001D20F3" w:rsidRDefault="00D91149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2818" w:history="1">
            <w:r w:rsidR="001D20F3" w:rsidRPr="00DB216F">
              <w:rPr>
                <w:rStyle w:val="Hyperlink"/>
                <w:noProof/>
              </w:rPr>
              <w:t>1.3</w:t>
            </w:r>
            <w:r w:rsidR="001D20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D20F3" w:rsidRPr="00DB216F">
              <w:rPr>
                <w:rStyle w:val="Hyperlink"/>
                <w:noProof/>
              </w:rPr>
              <w:t>Reference</w:t>
            </w:r>
            <w:r w:rsidR="001D20F3">
              <w:rPr>
                <w:noProof/>
                <w:webHidden/>
              </w:rPr>
              <w:tab/>
            </w:r>
            <w:r w:rsidR="001D20F3">
              <w:rPr>
                <w:noProof/>
                <w:webHidden/>
              </w:rPr>
              <w:fldChar w:fldCharType="begin"/>
            </w:r>
            <w:r w:rsidR="001D20F3">
              <w:rPr>
                <w:noProof/>
                <w:webHidden/>
              </w:rPr>
              <w:instrText xml:space="preserve"> PAGEREF _Toc3492818 \h </w:instrText>
            </w:r>
            <w:r w:rsidR="001D20F3">
              <w:rPr>
                <w:noProof/>
                <w:webHidden/>
              </w:rPr>
            </w:r>
            <w:r w:rsidR="001D20F3">
              <w:rPr>
                <w:noProof/>
                <w:webHidden/>
              </w:rPr>
              <w:fldChar w:fldCharType="separate"/>
            </w:r>
            <w:r w:rsidR="001D20F3">
              <w:rPr>
                <w:noProof/>
                <w:webHidden/>
              </w:rPr>
              <w:t>3</w:t>
            </w:r>
            <w:r w:rsidR="001D20F3">
              <w:rPr>
                <w:noProof/>
                <w:webHidden/>
              </w:rPr>
              <w:fldChar w:fldCharType="end"/>
            </w:r>
          </w:hyperlink>
        </w:p>
        <w:p w14:paraId="1F5E5712" w14:textId="634BBD5C" w:rsidR="001D20F3" w:rsidRDefault="00D91149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2819" w:history="1">
            <w:r w:rsidR="001D20F3" w:rsidRPr="00DB216F">
              <w:rPr>
                <w:rStyle w:val="Hyperlink"/>
              </w:rPr>
              <w:t>1.</w:t>
            </w:r>
            <w:r w:rsidR="001D20F3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1D20F3" w:rsidRPr="00DB216F">
              <w:rPr>
                <w:rStyle w:val="Hyperlink"/>
              </w:rPr>
              <w:t>Projektni zadatak</w:t>
            </w:r>
            <w:r w:rsidR="001D20F3">
              <w:rPr>
                <w:webHidden/>
              </w:rPr>
              <w:tab/>
            </w:r>
            <w:r w:rsidR="001D20F3">
              <w:rPr>
                <w:webHidden/>
              </w:rPr>
              <w:fldChar w:fldCharType="begin"/>
            </w:r>
            <w:r w:rsidR="001D20F3">
              <w:rPr>
                <w:webHidden/>
              </w:rPr>
              <w:instrText xml:space="preserve"> PAGEREF _Toc3492819 \h </w:instrText>
            </w:r>
            <w:r w:rsidR="001D20F3">
              <w:rPr>
                <w:webHidden/>
              </w:rPr>
            </w:r>
            <w:r w:rsidR="001D20F3">
              <w:rPr>
                <w:webHidden/>
              </w:rPr>
              <w:fldChar w:fldCharType="separate"/>
            </w:r>
            <w:r w:rsidR="001D20F3">
              <w:rPr>
                <w:webHidden/>
              </w:rPr>
              <w:t>3</w:t>
            </w:r>
            <w:r w:rsidR="001D20F3">
              <w:rPr>
                <w:webHidden/>
              </w:rPr>
              <w:fldChar w:fldCharType="end"/>
            </w:r>
          </w:hyperlink>
        </w:p>
        <w:p w14:paraId="013F01B1" w14:textId="24948FD0" w:rsidR="001D20F3" w:rsidRDefault="00D91149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2820" w:history="1">
            <w:r w:rsidR="001D20F3" w:rsidRPr="00DB216F">
              <w:rPr>
                <w:rStyle w:val="Hyperlink"/>
              </w:rPr>
              <w:t>2.</w:t>
            </w:r>
            <w:r w:rsidR="001D20F3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1D20F3" w:rsidRPr="00DB216F">
              <w:rPr>
                <w:rStyle w:val="Hyperlink"/>
              </w:rPr>
              <w:t>Uputstvo za pisanje specifikacije scenarija upotrebe funkcionalnosti</w:t>
            </w:r>
            <w:r w:rsidR="001D20F3">
              <w:rPr>
                <w:webHidden/>
              </w:rPr>
              <w:tab/>
            </w:r>
            <w:r w:rsidR="001D20F3">
              <w:rPr>
                <w:webHidden/>
              </w:rPr>
              <w:fldChar w:fldCharType="begin"/>
            </w:r>
            <w:r w:rsidR="001D20F3">
              <w:rPr>
                <w:webHidden/>
              </w:rPr>
              <w:instrText xml:space="preserve"> PAGEREF _Toc3492820 \h </w:instrText>
            </w:r>
            <w:r w:rsidR="001D20F3">
              <w:rPr>
                <w:webHidden/>
              </w:rPr>
            </w:r>
            <w:r w:rsidR="001D20F3">
              <w:rPr>
                <w:webHidden/>
              </w:rPr>
              <w:fldChar w:fldCharType="separate"/>
            </w:r>
            <w:r w:rsidR="001D20F3">
              <w:rPr>
                <w:webHidden/>
              </w:rPr>
              <w:t>3</w:t>
            </w:r>
            <w:r w:rsidR="001D20F3">
              <w:rPr>
                <w:webHidden/>
              </w:rPr>
              <w:fldChar w:fldCharType="end"/>
            </w:r>
          </w:hyperlink>
        </w:p>
        <w:p w14:paraId="6930A6F5" w14:textId="0723F467" w:rsidR="001D20F3" w:rsidRDefault="00D91149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2821" w:history="1">
            <w:r w:rsidR="001D20F3" w:rsidRPr="00DB216F">
              <w:rPr>
                <w:rStyle w:val="Hyperlink"/>
                <w:noProof/>
              </w:rPr>
              <w:t>1.4</w:t>
            </w:r>
            <w:r w:rsidR="001D20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D20F3" w:rsidRPr="00DB216F">
              <w:rPr>
                <w:rStyle w:val="Hyperlink"/>
                <w:noProof/>
              </w:rPr>
              <w:t>Otvorena pitanja</w:t>
            </w:r>
            <w:r w:rsidR="001D20F3">
              <w:rPr>
                <w:noProof/>
                <w:webHidden/>
              </w:rPr>
              <w:tab/>
            </w:r>
            <w:r w:rsidR="001D20F3">
              <w:rPr>
                <w:noProof/>
                <w:webHidden/>
              </w:rPr>
              <w:fldChar w:fldCharType="begin"/>
            </w:r>
            <w:r w:rsidR="001D20F3">
              <w:rPr>
                <w:noProof/>
                <w:webHidden/>
              </w:rPr>
              <w:instrText xml:space="preserve"> PAGEREF _Toc3492821 \h </w:instrText>
            </w:r>
            <w:r w:rsidR="001D20F3">
              <w:rPr>
                <w:noProof/>
                <w:webHidden/>
              </w:rPr>
            </w:r>
            <w:r w:rsidR="001D20F3">
              <w:rPr>
                <w:noProof/>
                <w:webHidden/>
              </w:rPr>
              <w:fldChar w:fldCharType="separate"/>
            </w:r>
            <w:r w:rsidR="001D20F3">
              <w:rPr>
                <w:noProof/>
                <w:webHidden/>
              </w:rPr>
              <w:t>3</w:t>
            </w:r>
            <w:r w:rsidR="001D20F3">
              <w:rPr>
                <w:noProof/>
                <w:webHidden/>
              </w:rPr>
              <w:fldChar w:fldCharType="end"/>
            </w:r>
          </w:hyperlink>
        </w:p>
        <w:p w14:paraId="0A820609" w14:textId="7728385A" w:rsidR="001D20F3" w:rsidRDefault="00D911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492822" w:history="1">
            <w:r w:rsidR="001D20F3" w:rsidRPr="00DB216F">
              <w:rPr>
                <w:rStyle w:val="Hyperlink"/>
                <w:noProof/>
              </w:rPr>
              <w:t>2.</w:t>
            </w:r>
            <w:r w:rsidR="001D20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D20F3" w:rsidRPr="00DB216F">
              <w:rPr>
                <w:rStyle w:val="Hyperlink"/>
                <w:noProof/>
              </w:rPr>
              <w:t>SCENARIO Prijave korisnika</w:t>
            </w:r>
            <w:r w:rsidR="001D20F3">
              <w:rPr>
                <w:noProof/>
                <w:webHidden/>
              </w:rPr>
              <w:tab/>
            </w:r>
            <w:r w:rsidR="001D20F3">
              <w:rPr>
                <w:noProof/>
                <w:webHidden/>
              </w:rPr>
              <w:fldChar w:fldCharType="begin"/>
            </w:r>
            <w:r w:rsidR="001D20F3">
              <w:rPr>
                <w:noProof/>
                <w:webHidden/>
              </w:rPr>
              <w:instrText xml:space="preserve"> PAGEREF _Toc3492822 \h </w:instrText>
            </w:r>
            <w:r w:rsidR="001D20F3">
              <w:rPr>
                <w:noProof/>
                <w:webHidden/>
              </w:rPr>
            </w:r>
            <w:r w:rsidR="001D20F3">
              <w:rPr>
                <w:noProof/>
                <w:webHidden/>
              </w:rPr>
              <w:fldChar w:fldCharType="separate"/>
            </w:r>
            <w:r w:rsidR="001D20F3">
              <w:rPr>
                <w:noProof/>
                <w:webHidden/>
              </w:rPr>
              <w:t>3</w:t>
            </w:r>
            <w:r w:rsidR="001D20F3">
              <w:rPr>
                <w:noProof/>
                <w:webHidden/>
              </w:rPr>
              <w:fldChar w:fldCharType="end"/>
            </w:r>
          </w:hyperlink>
        </w:p>
        <w:p w14:paraId="392E3DF8" w14:textId="3AEFC287" w:rsidR="001D20F3" w:rsidRDefault="00D91149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2823" w:history="1">
            <w:r w:rsidR="001D20F3" w:rsidRPr="00DB216F">
              <w:rPr>
                <w:rStyle w:val="Hyperlink"/>
                <w:noProof/>
              </w:rPr>
              <w:t>2.1</w:t>
            </w:r>
            <w:r w:rsidR="001D20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D20F3" w:rsidRPr="00DB216F">
              <w:rPr>
                <w:rStyle w:val="Hyperlink"/>
                <w:noProof/>
              </w:rPr>
              <w:t>Kratak opis</w:t>
            </w:r>
            <w:r w:rsidR="001D20F3">
              <w:rPr>
                <w:noProof/>
                <w:webHidden/>
              </w:rPr>
              <w:tab/>
            </w:r>
            <w:r w:rsidR="001D20F3">
              <w:rPr>
                <w:noProof/>
                <w:webHidden/>
              </w:rPr>
              <w:fldChar w:fldCharType="begin"/>
            </w:r>
            <w:r w:rsidR="001D20F3">
              <w:rPr>
                <w:noProof/>
                <w:webHidden/>
              </w:rPr>
              <w:instrText xml:space="preserve"> PAGEREF _Toc3492823 \h </w:instrText>
            </w:r>
            <w:r w:rsidR="001D20F3">
              <w:rPr>
                <w:noProof/>
                <w:webHidden/>
              </w:rPr>
            </w:r>
            <w:r w:rsidR="001D20F3">
              <w:rPr>
                <w:noProof/>
                <w:webHidden/>
              </w:rPr>
              <w:fldChar w:fldCharType="separate"/>
            </w:r>
            <w:r w:rsidR="001D20F3">
              <w:rPr>
                <w:noProof/>
                <w:webHidden/>
              </w:rPr>
              <w:t>3</w:t>
            </w:r>
            <w:r w:rsidR="001D20F3">
              <w:rPr>
                <w:noProof/>
                <w:webHidden/>
              </w:rPr>
              <w:fldChar w:fldCharType="end"/>
            </w:r>
          </w:hyperlink>
        </w:p>
        <w:p w14:paraId="3E0C1D7F" w14:textId="641FFC20" w:rsidR="001D20F3" w:rsidRDefault="00D91149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2824" w:history="1">
            <w:r w:rsidR="001D20F3" w:rsidRPr="00DB216F">
              <w:rPr>
                <w:rStyle w:val="Hyperlink"/>
                <w:noProof/>
              </w:rPr>
              <w:t>2.2</w:t>
            </w:r>
            <w:r w:rsidR="001D20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D20F3" w:rsidRPr="00DB216F">
              <w:rPr>
                <w:rStyle w:val="Hyperlink"/>
                <w:noProof/>
              </w:rPr>
              <w:t>Tok događaja</w:t>
            </w:r>
            <w:r w:rsidR="001D20F3">
              <w:rPr>
                <w:noProof/>
                <w:webHidden/>
              </w:rPr>
              <w:tab/>
            </w:r>
            <w:r w:rsidR="001D20F3">
              <w:rPr>
                <w:noProof/>
                <w:webHidden/>
              </w:rPr>
              <w:fldChar w:fldCharType="begin"/>
            </w:r>
            <w:r w:rsidR="001D20F3">
              <w:rPr>
                <w:noProof/>
                <w:webHidden/>
              </w:rPr>
              <w:instrText xml:space="preserve"> PAGEREF _Toc3492824 \h </w:instrText>
            </w:r>
            <w:r w:rsidR="001D20F3">
              <w:rPr>
                <w:noProof/>
                <w:webHidden/>
              </w:rPr>
            </w:r>
            <w:r w:rsidR="001D20F3">
              <w:rPr>
                <w:noProof/>
                <w:webHidden/>
              </w:rPr>
              <w:fldChar w:fldCharType="separate"/>
            </w:r>
            <w:r w:rsidR="001D20F3">
              <w:rPr>
                <w:noProof/>
                <w:webHidden/>
              </w:rPr>
              <w:t>3</w:t>
            </w:r>
            <w:r w:rsidR="001D20F3">
              <w:rPr>
                <w:noProof/>
                <w:webHidden/>
              </w:rPr>
              <w:fldChar w:fldCharType="end"/>
            </w:r>
          </w:hyperlink>
        </w:p>
        <w:p w14:paraId="71D47922" w14:textId="38DA82A3" w:rsidR="001D20F3" w:rsidRDefault="00D91149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2825" w:history="1">
            <w:r w:rsidR="001D20F3" w:rsidRPr="00DB216F">
              <w:rPr>
                <w:rStyle w:val="Hyperlink"/>
              </w:rPr>
              <w:t>2.2.1</w:t>
            </w:r>
            <w:r w:rsidR="001D20F3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1D20F3" w:rsidRPr="00DB216F">
              <w:rPr>
                <w:rStyle w:val="Hyperlink"/>
              </w:rPr>
              <w:t>Klijent se nalazi na svojoj početnoj stranici</w:t>
            </w:r>
            <w:r w:rsidR="001D20F3">
              <w:rPr>
                <w:webHidden/>
              </w:rPr>
              <w:tab/>
            </w:r>
            <w:r w:rsidR="001D20F3">
              <w:rPr>
                <w:webHidden/>
              </w:rPr>
              <w:fldChar w:fldCharType="begin"/>
            </w:r>
            <w:r w:rsidR="001D20F3">
              <w:rPr>
                <w:webHidden/>
              </w:rPr>
              <w:instrText xml:space="preserve"> PAGEREF _Toc3492825 \h </w:instrText>
            </w:r>
            <w:r w:rsidR="001D20F3">
              <w:rPr>
                <w:webHidden/>
              </w:rPr>
            </w:r>
            <w:r w:rsidR="001D20F3">
              <w:rPr>
                <w:webHidden/>
              </w:rPr>
              <w:fldChar w:fldCharType="separate"/>
            </w:r>
            <w:r w:rsidR="001D20F3">
              <w:rPr>
                <w:webHidden/>
              </w:rPr>
              <w:t>3</w:t>
            </w:r>
            <w:r w:rsidR="001D20F3">
              <w:rPr>
                <w:webHidden/>
              </w:rPr>
              <w:fldChar w:fldCharType="end"/>
            </w:r>
          </w:hyperlink>
        </w:p>
        <w:p w14:paraId="7F38120C" w14:textId="4033ADA3" w:rsidR="001D20F3" w:rsidRDefault="00D91149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2826" w:history="1">
            <w:r w:rsidR="001D20F3" w:rsidRPr="00DB216F">
              <w:rPr>
                <w:rStyle w:val="Hyperlink"/>
              </w:rPr>
              <w:t>2.2.2</w:t>
            </w:r>
            <w:r w:rsidR="001D20F3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1D20F3" w:rsidRPr="00DB216F">
              <w:rPr>
                <w:rStyle w:val="Hyperlink"/>
              </w:rPr>
              <w:t>Alternativni tokovi</w:t>
            </w:r>
            <w:r w:rsidR="001D20F3">
              <w:rPr>
                <w:webHidden/>
              </w:rPr>
              <w:tab/>
            </w:r>
            <w:r w:rsidR="001D20F3">
              <w:rPr>
                <w:webHidden/>
              </w:rPr>
              <w:fldChar w:fldCharType="begin"/>
            </w:r>
            <w:r w:rsidR="001D20F3">
              <w:rPr>
                <w:webHidden/>
              </w:rPr>
              <w:instrText xml:space="preserve"> PAGEREF _Toc3492826 \h </w:instrText>
            </w:r>
            <w:r w:rsidR="001D20F3">
              <w:rPr>
                <w:webHidden/>
              </w:rPr>
            </w:r>
            <w:r w:rsidR="001D20F3">
              <w:rPr>
                <w:webHidden/>
              </w:rPr>
              <w:fldChar w:fldCharType="separate"/>
            </w:r>
            <w:r w:rsidR="001D20F3">
              <w:rPr>
                <w:webHidden/>
              </w:rPr>
              <w:t>4</w:t>
            </w:r>
            <w:r w:rsidR="001D20F3">
              <w:rPr>
                <w:webHidden/>
              </w:rPr>
              <w:fldChar w:fldCharType="end"/>
            </w:r>
          </w:hyperlink>
        </w:p>
        <w:p w14:paraId="25194A93" w14:textId="100E0F6C" w:rsidR="001D20F3" w:rsidRDefault="00D91149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2827" w:history="1">
            <w:r w:rsidR="001D20F3" w:rsidRPr="00DB216F">
              <w:rPr>
                <w:rStyle w:val="Hyperlink"/>
              </w:rPr>
              <w:t>2.2.3</w:t>
            </w:r>
            <w:r w:rsidR="001D20F3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1D20F3" w:rsidRPr="00DB216F">
              <w:rPr>
                <w:rStyle w:val="Hyperlink"/>
              </w:rPr>
              <w:t>Posebni zahtevi</w:t>
            </w:r>
            <w:r w:rsidR="001D20F3">
              <w:rPr>
                <w:webHidden/>
              </w:rPr>
              <w:tab/>
            </w:r>
            <w:r w:rsidR="001D20F3">
              <w:rPr>
                <w:webHidden/>
              </w:rPr>
              <w:fldChar w:fldCharType="begin"/>
            </w:r>
            <w:r w:rsidR="001D20F3">
              <w:rPr>
                <w:webHidden/>
              </w:rPr>
              <w:instrText xml:space="preserve"> PAGEREF _Toc3492827 \h </w:instrText>
            </w:r>
            <w:r w:rsidR="001D20F3">
              <w:rPr>
                <w:webHidden/>
              </w:rPr>
            </w:r>
            <w:r w:rsidR="001D20F3">
              <w:rPr>
                <w:webHidden/>
              </w:rPr>
              <w:fldChar w:fldCharType="separate"/>
            </w:r>
            <w:r w:rsidR="001D20F3">
              <w:rPr>
                <w:webHidden/>
              </w:rPr>
              <w:t>4</w:t>
            </w:r>
            <w:r w:rsidR="001D20F3">
              <w:rPr>
                <w:webHidden/>
              </w:rPr>
              <w:fldChar w:fldCharType="end"/>
            </w:r>
          </w:hyperlink>
        </w:p>
        <w:p w14:paraId="564EB8C0" w14:textId="24AFDCC2" w:rsidR="001D20F3" w:rsidRDefault="00D91149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2828" w:history="1">
            <w:r w:rsidR="001D20F3" w:rsidRPr="00DB216F">
              <w:rPr>
                <w:rStyle w:val="Hyperlink"/>
              </w:rPr>
              <w:t>2.2.4</w:t>
            </w:r>
            <w:r w:rsidR="001D20F3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1D20F3" w:rsidRPr="00DB216F">
              <w:rPr>
                <w:rStyle w:val="Hyperlink"/>
              </w:rPr>
              <w:t>Preduslovi</w:t>
            </w:r>
            <w:r w:rsidR="001D20F3">
              <w:rPr>
                <w:webHidden/>
              </w:rPr>
              <w:tab/>
            </w:r>
            <w:r w:rsidR="001D20F3">
              <w:rPr>
                <w:webHidden/>
              </w:rPr>
              <w:fldChar w:fldCharType="begin"/>
            </w:r>
            <w:r w:rsidR="001D20F3">
              <w:rPr>
                <w:webHidden/>
              </w:rPr>
              <w:instrText xml:space="preserve"> PAGEREF _Toc3492828 \h </w:instrText>
            </w:r>
            <w:r w:rsidR="001D20F3">
              <w:rPr>
                <w:webHidden/>
              </w:rPr>
            </w:r>
            <w:r w:rsidR="001D20F3">
              <w:rPr>
                <w:webHidden/>
              </w:rPr>
              <w:fldChar w:fldCharType="separate"/>
            </w:r>
            <w:r w:rsidR="001D20F3">
              <w:rPr>
                <w:webHidden/>
              </w:rPr>
              <w:t>4</w:t>
            </w:r>
            <w:r w:rsidR="001D20F3">
              <w:rPr>
                <w:webHidden/>
              </w:rPr>
              <w:fldChar w:fldCharType="end"/>
            </w:r>
          </w:hyperlink>
        </w:p>
        <w:p w14:paraId="2512854E" w14:textId="738B4C35" w:rsidR="001D20F3" w:rsidRDefault="00D91149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2829" w:history="1">
            <w:r w:rsidR="001D20F3" w:rsidRPr="00DB216F">
              <w:rPr>
                <w:rStyle w:val="Hyperlink"/>
              </w:rPr>
              <w:t>2.2.5</w:t>
            </w:r>
            <w:r w:rsidR="001D20F3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1D20F3" w:rsidRPr="00DB216F">
              <w:rPr>
                <w:rStyle w:val="Hyperlink"/>
              </w:rPr>
              <w:t>Posledice</w:t>
            </w:r>
            <w:r w:rsidR="001D20F3">
              <w:rPr>
                <w:webHidden/>
              </w:rPr>
              <w:tab/>
            </w:r>
            <w:r w:rsidR="001D20F3">
              <w:rPr>
                <w:webHidden/>
              </w:rPr>
              <w:fldChar w:fldCharType="begin"/>
            </w:r>
            <w:r w:rsidR="001D20F3">
              <w:rPr>
                <w:webHidden/>
              </w:rPr>
              <w:instrText xml:space="preserve"> PAGEREF _Toc3492829 \h </w:instrText>
            </w:r>
            <w:r w:rsidR="001D20F3">
              <w:rPr>
                <w:webHidden/>
              </w:rPr>
            </w:r>
            <w:r w:rsidR="001D20F3">
              <w:rPr>
                <w:webHidden/>
              </w:rPr>
              <w:fldChar w:fldCharType="separate"/>
            </w:r>
            <w:r w:rsidR="001D20F3">
              <w:rPr>
                <w:webHidden/>
              </w:rPr>
              <w:t>4</w:t>
            </w:r>
            <w:r w:rsidR="001D20F3">
              <w:rPr>
                <w:webHidden/>
              </w:rPr>
              <w:fldChar w:fldCharType="end"/>
            </w:r>
          </w:hyperlink>
        </w:p>
        <w:p w14:paraId="37231B29" w14:textId="35919BAA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58D5D620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1E84687D" w14:textId="77777777" w:rsidR="00E415CD" w:rsidRDefault="00E415CD" w:rsidP="00E415CD"/>
    <w:p w14:paraId="58A9353C" w14:textId="77777777" w:rsidR="00E415CD" w:rsidRPr="0006325E" w:rsidRDefault="00E415CD" w:rsidP="00E415CD"/>
    <w:bookmarkEnd w:id="2"/>
    <w:p w14:paraId="6E6C36FB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48862282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5CE6C1A5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B9FD0C7" w14:textId="77777777" w:rsidR="00E415CD" w:rsidRDefault="00E415CD" w:rsidP="00FA37AA">
      <w:pPr>
        <w:ind w:left="0"/>
      </w:pPr>
    </w:p>
    <w:p w14:paraId="5D19231B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3" w:name="_Toc3492815"/>
      <w:r>
        <w:rPr>
          <w:caps w:val="0"/>
        </w:rPr>
        <w:lastRenderedPageBreak/>
        <w:t>1.</w:t>
      </w:r>
      <w:r>
        <w:rPr>
          <w:caps w:val="0"/>
        </w:rPr>
        <w:tab/>
        <w:t>UVOD</w:t>
      </w:r>
      <w:bookmarkEnd w:id="3"/>
    </w:p>
    <w:p w14:paraId="2864A138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3492816"/>
      <w:r>
        <w:t>Rezime</w:t>
      </w:r>
      <w:bookmarkEnd w:id="4"/>
    </w:p>
    <w:p w14:paraId="3789B617" w14:textId="77777777" w:rsidR="00E415CD" w:rsidRDefault="00E415CD" w:rsidP="00E415CD"/>
    <w:p w14:paraId="391B548A" w14:textId="7E433F84" w:rsidR="00E415CD" w:rsidRDefault="00E415CD" w:rsidP="00684546">
      <w:pPr>
        <w:ind w:left="720"/>
        <w:jc w:val="both"/>
      </w:pPr>
      <w:r>
        <w:t xml:space="preserve">Definisanje scenarija upotrebe funkcionalnosti </w:t>
      </w:r>
      <w:r w:rsidR="009602C4">
        <w:t>pregleda evidencije od strane klijenta</w:t>
      </w:r>
      <w:r>
        <w:t xml:space="preserve">, sa primercima odgovarajućih </w:t>
      </w:r>
      <w:proofErr w:type="spellStart"/>
      <w:r>
        <w:t>html</w:t>
      </w:r>
      <w:proofErr w:type="spellEnd"/>
      <w:r>
        <w:t xml:space="preserve"> stranica</w:t>
      </w:r>
      <w:r w:rsidRPr="00812951">
        <w:t>.</w:t>
      </w:r>
    </w:p>
    <w:p w14:paraId="68871735" w14:textId="77777777" w:rsidR="00E415CD" w:rsidRDefault="00E415CD" w:rsidP="00E415CD">
      <w:pPr>
        <w:jc w:val="both"/>
      </w:pPr>
    </w:p>
    <w:p w14:paraId="21924DBB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04BCD3FB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5" w:name="_Toc3492817"/>
      <w:r w:rsidRPr="00886640">
        <w:t>Namena dokumenta i ciljne grupe</w:t>
      </w:r>
      <w:bookmarkEnd w:id="5"/>
    </w:p>
    <w:p w14:paraId="5B1CFDE1" w14:textId="77777777" w:rsidR="00E415CD" w:rsidRPr="00740148" w:rsidRDefault="00E415CD" w:rsidP="00E415CD">
      <w:pPr>
        <w:pStyle w:val="ListParagraph"/>
      </w:pPr>
    </w:p>
    <w:p w14:paraId="02447556" w14:textId="77777777" w:rsidR="00E415CD" w:rsidRDefault="00E415CD" w:rsidP="00684546">
      <w:pPr>
        <w:ind w:left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17561A7E" w14:textId="77777777" w:rsidR="00E415CD" w:rsidRDefault="00E415CD" w:rsidP="00E415CD">
      <w:pPr>
        <w:ind w:firstLine="720"/>
        <w:jc w:val="both"/>
      </w:pPr>
    </w:p>
    <w:p w14:paraId="5D431ABB" w14:textId="3FEF2B03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6" w:name="_Toc3492818"/>
      <w:r>
        <w:t>Reference</w:t>
      </w:r>
      <w:bookmarkEnd w:id="6"/>
      <w:r>
        <w:t xml:space="preserve"> </w:t>
      </w:r>
    </w:p>
    <w:p w14:paraId="7265694C" w14:textId="77777777" w:rsidR="00E415CD" w:rsidRDefault="00E415CD" w:rsidP="00FA37AA"/>
    <w:p w14:paraId="378581FE" w14:textId="77777777" w:rsidR="00E415CD" w:rsidRDefault="00E415CD" w:rsidP="00FA37AA">
      <w:pPr>
        <w:pStyle w:val="Heading3"/>
      </w:pPr>
      <w:bookmarkStart w:id="7" w:name="_Toc3492819"/>
      <w:r>
        <w:t>Projektni zadatak</w:t>
      </w:r>
      <w:bookmarkEnd w:id="7"/>
    </w:p>
    <w:p w14:paraId="17D8D101" w14:textId="77777777" w:rsidR="00FA37AA" w:rsidRPr="00FA37AA" w:rsidRDefault="00FA37AA" w:rsidP="00FA37AA">
      <w:pPr>
        <w:pStyle w:val="Heading3"/>
      </w:pPr>
      <w:bookmarkStart w:id="8" w:name="_Toc3492820"/>
      <w:r w:rsidRPr="00FA37AA">
        <w:t>Uputstvo za pisanje specifikacije scenarija upotrebe funkcionalnosti</w:t>
      </w:r>
      <w:bookmarkEnd w:id="8"/>
    </w:p>
    <w:p w14:paraId="73D6E422" w14:textId="77777777" w:rsidR="00E415CD" w:rsidRPr="001118E8" w:rsidRDefault="00E415CD" w:rsidP="00E415CD">
      <w:pPr>
        <w:pStyle w:val="ListParagraph"/>
        <w:ind w:left="1080"/>
      </w:pPr>
    </w:p>
    <w:p w14:paraId="15FAE537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9" w:name="_Toc3492821"/>
      <w:r>
        <w:t>Otvorena pitanja</w:t>
      </w:r>
      <w:bookmarkEnd w:id="9"/>
    </w:p>
    <w:p w14:paraId="55382201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E415CD" w:rsidRPr="00F50E24" w14:paraId="22607701" w14:textId="77777777" w:rsidTr="006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657D74F3" w14:textId="77777777" w:rsidR="00E415CD" w:rsidRPr="007C59BD" w:rsidRDefault="00E415CD" w:rsidP="006873FB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18FC8065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29D66EAC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76EAC537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69C235E1" w14:textId="77777777" w:rsidR="00E415CD" w:rsidRPr="00F50E24" w:rsidRDefault="00FA37AA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>1</w:t>
            </w:r>
          </w:p>
        </w:tc>
        <w:tc>
          <w:tcPr>
            <w:tcW w:w="5352" w:type="dxa"/>
          </w:tcPr>
          <w:p w14:paraId="5A99F4BE" w14:textId="20493752" w:rsidR="00E415CD" w:rsidRPr="00F50E24" w:rsidRDefault="009602C4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>Da li će klijent moći da nekako preuzme ove evidencije</w:t>
            </w:r>
          </w:p>
        </w:tc>
        <w:tc>
          <w:tcPr>
            <w:tcW w:w="3053" w:type="dxa"/>
          </w:tcPr>
          <w:p w14:paraId="5F4F0E77" w14:textId="345D1B44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13CB1F22" w14:textId="77777777" w:rsidTr="00687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79CD4F4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46A265CA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27C55B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2FF69036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76247B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39626750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F223FCF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2107414F" w14:textId="77777777" w:rsidR="00E415CD" w:rsidRPr="007C59BD" w:rsidRDefault="00E415CD" w:rsidP="00E415CD">
      <w:pPr>
        <w:pStyle w:val="ListParagraph"/>
      </w:pPr>
    </w:p>
    <w:p w14:paraId="2E613770" w14:textId="77777777" w:rsidR="00E415CD" w:rsidRDefault="00E415CD" w:rsidP="00E415CD">
      <w:pPr>
        <w:ind w:left="720"/>
        <w:jc w:val="both"/>
      </w:pPr>
    </w:p>
    <w:p w14:paraId="62987EF4" w14:textId="77777777" w:rsidR="00E415CD" w:rsidRDefault="00E415CD" w:rsidP="00E415CD">
      <w:pPr>
        <w:pStyle w:val="Heading1"/>
      </w:pPr>
      <w:bookmarkStart w:id="10" w:name="_Toc3492822"/>
      <w:r>
        <w:t xml:space="preserve">SCENARIO </w:t>
      </w:r>
      <w:r w:rsidR="00D2648F">
        <w:t>Prijave korisnika</w:t>
      </w:r>
      <w:bookmarkEnd w:id="10"/>
    </w:p>
    <w:p w14:paraId="0F4B4A7C" w14:textId="77777777" w:rsidR="00E415CD" w:rsidRDefault="00E415CD" w:rsidP="00E415CD"/>
    <w:p w14:paraId="66DEF482" w14:textId="23C2DA4F" w:rsidR="00E415CD" w:rsidRPr="008E19E8" w:rsidRDefault="00E415CD" w:rsidP="00905600">
      <w:pPr>
        <w:pStyle w:val="Heading2"/>
        <w:numPr>
          <w:ilvl w:val="1"/>
          <w:numId w:val="20"/>
        </w:numPr>
      </w:pPr>
      <w:bookmarkStart w:id="11" w:name="_Toc3492823"/>
      <w:r>
        <w:t>Kratak opis</w:t>
      </w:r>
      <w:bookmarkEnd w:id="11"/>
    </w:p>
    <w:p w14:paraId="1256FC5E" w14:textId="54FD76FC" w:rsidR="00E415CD" w:rsidRDefault="009602C4" w:rsidP="00905600">
      <w:pPr>
        <w:ind w:left="720" w:firstLine="720"/>
      </w:pPr>
      <w:r>
        <w:t xml:space="preserve">Klijent želi da vidi svoje evidencije i pristupa im </w:t>
      </w:r>
      <w:proofErr w:type="spellStart"/>
      <w:r>
        <w:t>logovanjem</w:t>
      </w:r>
      <w:proofErr w:type="spellEnd"/>
      <w:r>
        <w:t xml:space="preserve"> na sistem.</w:t>
      </w:r>
    </w:p>
    <w:p w14:paraId="2E1C4D29" w14:textId="79115CA5" w:rsidR="00E415CD" w:rsidRDefault="00E415CD" w:rsidP="00905600">
      <w:pPr>
        <w:pStyle w:val="Heading2"/>
        <w:numPr>
          <w:ilvl w:val="1"/>
          <w:numId w:val="20"/>
        </w:numPr>
      </w:pPr>
      <w:bookmarkStart w:id="12" w:name="_Toc3492824"/>
      <w:r>
        <w:t>Tok događaja</w:t>
      </w:r>
      <w:bookmarkEnd w:id="12"/>
    </w:p>
    <w:p w14:paraId="44D23065" w14:textId="46FDABE0" w:rsidR="00905600" w:rsidRDefault="00905600" w:rsidP="00905600">
      <w:pPr>
        <w:pStyle w:val="Heading3"/>
        <w:keepNext/>
        <w:keepLines/>
        <w:numPr>
          <w:ilvl w:val="2"/>
          <w:numId w:val="20"/>
        </w:numPr>
        <w:spacing w:line="240" w:lineRule="auto"/>
      </w:pPr>
      <w:bookmarkStart w:id="13" w:name="_Toc3492825"/>
      <w:r>
        <w:t>Klijent se nalazi na svojoj početnoj stranici</w:t>
      </w:r>
      <w:bookmarkEnd w:id="13"/>
    </w:p>
    <w:p w14:paraId="0CB7857F" w14:textId="77777777" w:rsidR="00905600" w:rsidRPr="008E19E8" w:rsidRDefault="00905600" w:rsidP="00905600">
      <w:pPr>
        <w:pStyle w:val="Heading3"/>
        <w:keepNext/>
        <w:keepLines/>
        <w:numPr>
          <w:ilvl w:val="0"/>
          <w:numId w:val="0"/>
        </w:numPr>
        <w:spacing w:line="240" w:lineRule="auto"/>
        <w:ind w:left="2160"/>
      </w:pPr>
    </w:p>
    <w:p w14:paraId="3C2A06F2" w14:textId="47927481" w:rsidR="00905600" w:rsidRDefault="007513ED" w:rsidP="007513ED">
      <w:pPr>
        <w:ind w:left="2160"/>
      </w:pPr>
      <w:r>
        <w:t xml:space="preserve">1. </w:t>
      </w:r>
      <w:r w:rsidR="00905600">
        <w:t xml:space="preserve">Klijent bira koji obrazac želi da vidi iz menija sa strane </w:t>
      </w:r>
    </w:p>
    <w:p w14:paraId="6A68B158" w14:textId="312F1D25" w:rsidR="00905600" w:rsidRDefault="007513ED" w:rsidP="007513ED">
      <w:r>
        <w:t xml:space="preserve">                                     2. </w:t>
      </w:r>
      <w:r w:rsidR="00905600">
        <w:t>Prikazuje mu se taj obrazac</w:t>
      </w:r>
    </w:p>
    <w:p w14:paraId="4D57D3EB" w14:textId="62EE26D0" w:rsidR="00905600" w:rsidRDefault="00905600" w:rsidP="00A21FAB">
      <w:pPr>
        <w:pStyle w:val="Heading3"/>
        <w:numPr>
          <w:ilvl w:val="2"/>
          <w:numId w:val="20"/>
        </w:numPr>
      </w:pPr>
      <w:bookmarkStart w:id="14" w:name="_Toc3492826"/>
      <w:r>
        <w:lastRenderedPageBreak/>
        <w:t>Alternativni tokovi</w:t>
      </w:r>
      <w:bookmarkEnd w:id="14"/>
      <w:r>
        <w:t xml:space="preserve"> </w:t>
      </w:r>
    </w:p>
    <w:p w14:paraId="296903AE" w14:textId="2CD68D92" w:rsidR="00905600" w:rsidRDefault="00905600" w:rsidP="00905600">
      <w:pPr>
        <w:pStyle w:val="Heading4"/>
        <w:numPr>
          <w:ilvl w:val="0"/>
          <w:numId w:val="0"/>
        </w:numPr>
        <w:ind w:left="1440"/>
      </w:pPr>
      <w:r>
        <w:t xml:space="preserve">  </w:t>
      </w:r>
      <w:r w:rsidR="00B15800">
        <w:t xml:space="preserve">      </w:t>
      </w:r>
      <w:r>
        <w:t xml:space="preserve">    </w:t>
      </w:r>
      <w:r w:rsidR="007513ED">
        <w:t xml:space="preserve"> </w:t>
      </w:r>
      <w:r>
        <w:t>1.a  Klijent klikne na dugme „Odjava“</w:t>
      </w:r>
    </w:p>
    <w:p w14:paraId="3CBEE016" w14:textId="3E01E81D" w:rsidR="00905600" w:rsidRDefault="00905600" w:rsidP="00905600">
      <w:pPr>
        <w:pStyle w:val="Heading4"/>
        <w:numPr>
          <w:ilvl w:val="0"/>
          <w:numId w:val="0"/>
        </w:numPr>
        <w:ind w:left="1440"/>
      </w:pPr>
      <w:r>
        <w:t xml:space="preserve"> </w:t>
      </w:r>
      <w:r w:rsidR="00B15800">
        <w:t xml:space="preserve">      </w:t>
      </w:r>
      <w:r>
        <w:t xml:space="preserve">     </w:t>
      </w:r>
      <w:r w:rsidR="007513ED">
        <w:t xml:space="preserve"> </w:t>
      </w:r>
      <w:r>
        <w:t xml:space="preserve">2.a. Klijent </w:t>
      </w:r>
      <w:r w:rsidRPr="00947783">
        <w:t>se</w:t>
      </w:r>
      <w:r>
        <w:t xml:space="preserve"> </w:t>
      </w:r>
      <w:proofErr w:type="spellStart"/>
      <w:r>
        <w:t>izlogovao</w:t>
      </w:r>
      <w:proofErr w:type="spellEnd"/>
      <w:r>
        <w:t xml:space="preserve"> i ide na početnu stranicu</w:t>
      </w:r>
    </w:p>
    <w:p w14:paraId="01A7767A" w14:textId="6A3284B6" w:rsidR="00905600" w:rsidRDefault="00905600" w:rsidP="00905600">
      <w:pPr>
        <w:pStyle w:val="Heading4"/>
        <w:numPr>
          <w:ilvl w:val="0"/>
          <w:numId w:val="0"/>
        </w:numPr>
        <w:ind w:left="1440"/>
      </w:pPr>
      <w:r>
        <w:t xml:space="preserve">  </w:t>
      </w:r>
      <w:r w:rsidR="00B15800">
        <w:t xml:space="preserve">     </w:t>
      </w:r>
      <w:r>
        <w:t xml:space="preserve">   </w:t>
      </w:r>
      <w:r w:rsidR="00B15800">
        <w:t xml:space="preserve"> </w:t>
      </w:r>
      <w:r>
        <w:t xml:space="preserve"> </w:t>
      </w:r>
      <w:r w:rsidR="007513ED">
        <w:t xml:space="preserve"> </w:t>
      </w:r>
      <w:r>
        <w:t>1.b  Klijent klikne na dugme „Preuzmi evidenciju“</w:t>
      </w:r>
    </w:p>
    <w:p w14:paraId="1078C891" w14:textId="2F1A34B4" w:rsidR="00905600" w:rsidRDefault="00905600" w:rsidP="00905600">
      <w:pPr>
        <w:pStyle w:val="Heading4"/>
        <w:numPr>
          <w:ilvl w:val="0"/>
          <w:numId w:val="0"/>
        </w:numPr>
        <w:ind w:left="1440" w:hanging="360"/>
      </w:pPr>
      <w:r>
        <w:t xml:space="preserve">        </w:t>
      </w:r>
      <w:r w:rsidR="00B15800">
        <w:t xml:space="preserve">     </w:t>
      </w:r>
      <w:r>
        <w:t xml:space="preserve">     </w:t>
      </w:r>
      <w:r w:rsidR="007513ED">
        <w:t xml:space="preserve"> </w:t>
      </w:r>
      <w:r>
        <w:t>2.b Klijent sačuva evidenciju u obliku Excel tabele</w:t>
      </w:r>
    </w:p>
    <w:p w14:paraId="6553D4C0" w14:textId="77777777" w:rsidR="00905600" w:rsidRDefault="00905600" w:rsidP="00905600">
      <w:pPr>
        <w:pStyle w:val="Heading3"/>
        <w:numPr>
          <w:ilvl w:val="0"/>
          <w:numId w:val="0"/>
        </w:numPr>
        <w:ind w:left="2160"/>
      </w:pPr>
    </w:p>
    <w:p w14:paraId="766A9F0C" w14:textId="3D7C5CDE" w:rsidR="00905600" w:rsidRDefault="00905600" w:rsidP="00905600">
      <w:pPr>
        <w:pStyle w:val="Heading3"/>
        <w:numPr>
          <w:ilvl w:val="2"/>
          <w:numId w:val="20"/>
        </w:numPr>
      </w:pPr>
      <w:bookmarkStart w:id="15" w:name="_Toc3492827"/>
      <w:r>
        <w:t>Posebni zahtevi</w:t>
      </w:r>
      <w:bookmarkEnd w:id="15"/>
    </w:p>
    <w:p w14:paraId="67037415" w14:textId="187160A8" w:rsidR="00905600" w:rsidRDefault="00B15800" w:rsidP="00B15800">
      <w:pPr>
        <w:ind w:left="2160"/>
      </w:pPr>
      <w:r>
        <w:t>Nema ih.</w:t>
      </w:r>
    </w:p>
    <w:p w14:paraId="3BCC1021" w14:textId="5095D436" w:rsidR="00905600" w:rsidRDefault="00905600" w:rsidP="00905600">
      <w:pPr>
        <w:pStyle w:val="Heading3"/>
        <w:numPr>
          <w:ilvl w:val="2"/>
          <w:numId w:val="20"/>
        </w:numPr>
      </w:pPr>
      <w:bookmarkStart w:id="16" w:name="_Toc3492828"/>
      <w:r>
        <w:t>Preduslovi</w:t>
      </w:r>
      <w:bookmarkEnd w:id="16"/>
    </w:p>
    <w:p w14:paraId="1EFB0AE3" w14:textId="5334D357" w:rsidR="00B15800" w:rsidRDefault="00B15800" w:rsidP="00B15800">
      <w:pPr>
        <w:ind w:left="2160"/>
      </w:pPr>
      <w:r>
        <w:t>Korisnik koji je ulogovan je klijent.</w:t>
      </w:r>
    </w:p>
    <w:p w14:paraId="3D74A58A" w14:textId="17D9714A" w:rsidR="00905600" w:rsidRDefault="00905600" w:rsidP="00905600">
      <w:pPr>
        <w:pStyle w:val="Heading3"/>
        <w:numPr>
          <w:ilvl w:val="2"/>
          <w:numId w:val="20"/>
        </w:numPr>
      </w:pPr>
      <w:bookmarkStart w:id="17" w:name="_Toc3492829"/>
      <w:r>
        <w:t>Posledice</w:t>
      </w:r>
      <w:bookmarkEnd w:id="17"/>
    </w:p>
    <w:p w14:paraId="2ABB49DB" w14:textId="6F559520" w:rsidR="00E415CD" w:rsidRDefault="00B15800" w:rsidP="00B15800">
      <w:pPr>
        <w:ind w:left="2160"/>
      </w:pPr>
      <w:r>
        <w:t>Nema ih.</w:t>
      </w:r>
    </w:p>
    <w:p w14:paraId="6E0D16C5" w14:textId="77777777" w:rsidR="00E415CD" w:rsidRDefault="00E415CD"/>
    <w:sectPr w:rsidR="00E415CD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945F2" w14:textId="77777777" w:rsidR="00D91149" w:rsidRDefault="00D91149">
      <w:pPr>
        <w:spacing w:after="0" w:line="240" w:lineRule="auto"/>
      </w:pPr>
      <w:r>
        <w:separator/>
      </w:r>
    </w:p>
    <w:p w14:paraId="40BD351F" w14:textId="77777777" w:rsidR="00D91149" w:rsidRDefault="00D91149"/>
  </w:endnote>
  <w:endnote w:type="continuationSeparator" w:id="0">
    <w:p w14:paraId="1A42E81E" w14:textId="77777777" w:rsidR="00D91149" w:rsidRDefault="00D91149">
      <w:pPr>
        <w:spacing w:after="0" w:line="240" w:lineRule="auto"/>
      </w:pPr>
      <w:r>
        <w:continuationSeparator/>
      </w:r>
    </w:p>
    <w:p w14:paraId="13CF8E9C" w14:textId="77777777" w:rsidR="00D91149" w:rsidRDefault="00D911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206CE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79E55" w14:textId="77777777" w:rsidR="00D91149" w:rsidRDefault="00D91149">
      <w:pPr>
        <w:spacing w:after="0" w:line="240" w:lineRule="auto"/>
      </w:pPr>
      <w:r>
        <w:separator/>
      </w:r>
    </w:p>
    <w:p w14:paraId="3DF1F108" w14:textId="77777777" w:rsidR="00D91149" w:rsidRDefault="00D91149"/>
  </w:footnote>
  <w:footnote w:type="continuationSeparator" w:id="0">
    <w:p w14:paraId="12C74A67" w14:textId="77777777" w:rsidR="00D91149" w:rsidRDefault="00D91149">
      <w:pPr>
        <w:spacing w:after="0" w:line="240" w:lineRule="auto"/>
      </w:pPr>
      <w:r>
        <w:continuationSeparator/>
      </w:r>
    </w:p>
    <w:p w14:paraId="027E0B91" w14:textId="77777777" w:rsidR="00D91149" w:rsidRDefault="00D911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69C6D75"/>
    <w:multiLevelType w:val="multilevel"/>
    <w:tmpl w:val="9E9C35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7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FB0E3A"/>
    <w:multiLevelType w:val="multilevel"/>
    <w:tmpl w:val="80CA25C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F02C4A"/>
    <w:multiLevelType w:val="hybridMultilevel"/>
    <w:tmpl w:val="9BB887D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9"/>
  </w:num>
  <w:num w:numId="8">
    <w:abstractNumId w:val="19"/>
  </w:num>
  <w:num w:numId="9">
    <w:abstractNumId w:val="18"/>
  </w:num>
  <w:num w:numId="10">
    <w:abstractNumId w:val="8"/>
  </w:num>
  <w:num w:numId="11">
    <w:abstractNumId w:val="13"/>
  </w:num>
  <w:num w:numId="12">
    <w:abstractNumId w:val="4"/>
  </w:num>
  <w:num w:numId="13">
    <w:abstractNumId w:val="14"/>
  </w:num>
  <w:num w:numId="14">
    <w:abstractNumId w:val="6"/>
  </w:num>
  <w:num w:numId="15">
    <w:abstractNumId w:val="17"/>
  </w:num>
  <w:num w:numId="16">
    <w:abstractNumId w:val="0"/>
  </w:num>
  <w:num w:numId="17">
    <w:abstractNumId w:val="2"/>
  </w:num>
  <w:num w:numId="18">
    <w:abstractNumId w:val="11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160FC4"/>
    <w:rsid w:val="001C494E"/>
    <w:rsid w:val="001D20F3"/>
    <w:rsid w:val="002A34DA"/>
    <w:rsid w:val="003002A5"/>
    <w:rsid w:val="00351D38"/>
    <w:rsid w:val="003520B3"/>
    <w:rsid w:val="0036234B"/>
    <w:rsid w:val="00384950"/>
    <w:rsid w:val="0039206F"/>
    <w:rsid w:val="00395765"/>
    <w:rsid w:val="003A3AC1"/>
    <w:rsid w:val="003D2C1B"/>
    <w:rsid w:val="003E1453"/>
    <w:rsid w:val="00400800"/>
    <w:rsid w:val="00492983"/>
    <w:rsid w:val="00564520"/>
    <w:rsid w:val="00684546"/>
    <w:rsid w:val="006E7D1E"/>
    <w:rsid w:val="007479A3"/>
    <w:rsid w:val="007513ED"/>
    <w:rsid w:val="00751432"/>
    <w:rsid w:val="00754D2A"/>
    <w:rsid w:val="0077394D"/>
    <w:rsid w:val="008057BC"/>
    <w:rsid w:val="00861C8D"/>
    <w:rsid w:val="00905600"/>
    <w:rsid w:val="00947783"/>
    <w:rsid w:val="009602C4"/>
    <w:rsid w:val="009F5E1B"/>
    <w:rsid w:val="00A76803"/>
    <w:rsid w:val="00A8268C"/>
    <w:rsid w:val="00AD146E"/>
    <w:rsid w:val="00AF04EC"/>
    <w:rsid w:val="00B15800"/>
    <w:rsid w:val="00BA3D3A"/>
    <w:rsid w:val="00D2648F"/>
    <w:rsid w:val="00D91149"/>
    <w:rsid w:val="00DC46A7"/>
    <w:rsid w:val="00E05667"/>
    <w:rsid w:val="00E415CD"/>
    <w:rsid w:val="00EB4C4B"/>
    <w:rsid w:val="00F6420A"/>
    <w:rsid w:val="00F86862"/>
    <w:rsid w:val="00FA37AA"/>
    <w:rsid w:val="00F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0A9F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lansebek/Library/Containers/com.microsoft.Word/Data/Library/Application%20Support/Microsoft/Office/16.0/DTS/en-US%7bCFB69637-70F5-7246-98AE-D4ADEB1C9D87%7d/%7bCC4CF686-3454-1243-9192-F86582EB6FA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{CC4CF686-3454-1243-9192-F86582EB6FA8}tf10002082.dotx</Template>
  <TotalTime>30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2019-03-11T17:02:00Z</dcterms:created>
  <dcterms:modified xsi:type="dcterms:W3CDTF">2019-03-15T11:27:00Z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