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0B20" w14:textId="77777777" w:rsidR="00E415CD" w:rsidRDefault="00E415CD" w:rsidP="00E415CD">
      <w:pPr>
        <w:pStyle w:val="Date"/>
      </w:pPr>
      <w:bookmarkStart w:id="0" w:name="_Hlk536497256"/>
      <w:bookmarkEnd w:id="0"/>
    </w:p>
    <w:p w14:paraId="3AAFB421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019E16E1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28E074C1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072F76F6" wp14:editId="42F3645A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E0BD" w14:textId="17216148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 w:rsidR="00015DE3">
        <w:rPr>
          <w:b/>
          <w:sz w:val="40"/>
          <w:szCs w:val="80"/>
        </w:rPr>
        <w:t>odjave</w:t>
      </w:r>
    </w:p>
    <w:p w14:paraId="051982BA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3EB8BD16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503AD294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7BAD4C95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425FE1A5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Milan </w:t>
      </w:r>
      <w:proofErr w:type="spellStart"/>
      <w:r>
        <w:rPr>
          <w:sz w:val="34"/>
          <w:szCs w:val="34"/>
        </w:rPr>
        <w:t>Šebek</w:t>
      </w:r>
      <w:proofErr w:type="spellEnd"/>
    </w:p>
    <w:p w14:paraId="736057F9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521BCDE9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3ECF2958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0FB75790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07A6E2B8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8545130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45BB5596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501E746C" w14:textId="77777777" w:rsidTr="00FA37AA">
        <w:tc>
          <w:tcPr>
            <w:tcW w:w="2010" w:type="dxa"/>
          </w:tcPr>
          <w:p w14:paraId="2C71E43F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284DFF1C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53408DD1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6E8D710D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4336EFAA" w14:textId="77777777" w:rsidR="00E415CD" w:rsidRDefault="00FA37AA" w:rsidP="006873FB">
            <w:pPr>
              <w:jc w:val="center"/>
            </w:pPr>
            <w:r>
              <w:t xml:space="preserve">Milan </w:t>
            </w:r>
            <w:proofErr w:type="spellStart"/>
            <w:r>
              <w:t>Šebek</w:t>
            </w:r>
            <w:proofErr w:type="spellEnd"/>
          </w:p>
          <w:p w14:paraId="2D9534FC" w14:textId="77777777" w:rsidR="00E415CD" w:rsidRDefault="00E415CD" w:rsidP="006873FB">
            <w:pPr>
              <w:jc w:val="center"/>
            </w:pPr>
          </w:p>
        </w:tc>
      </w:tr>
      <w:tr w:rsidR="00E415CD" w14:paraId="17CD3AD8" w14:textId="77777777" w:rsidTr="00FA37AA">
        <w:tc>
          <w:tcPr>
            <w:tcW w:w="2010" w:type="dxa"/>
          </w:tcPr>
          <w:p w14:paraId="3B653B03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3595AB85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49E1E774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7A793AAF" w14:textId="77777777" w:rsidR="00E415CD" w:rsidRDefault="00E415CD" w:rsidP="006873FB">
            <w:pPr>
              <w:jc w:val="center"/>
            </w:pPr>
          </w:p>
        </w:tc>
      </w:tr>
    </w:tbl>
    <w:p w14:paraId="37574045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9495BB4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79A36B00" w14:textId="69318EAB" w:rsidR="00387019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3978" w:history="1">
            <w:r w:rsidR="00387019" w:rsidRPr="001731F7">
              <w:rPr>
                <w:rStyle w:val="Hyperlink"/>
                <w:noProof/>
              </w:rPr>
              <w:t>1.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UVOD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_Toc3493978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2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0D4CC6A1" w14:textId="5DC84885" w:rsidR="00387019" w:rsidRDefault="00347FB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979" w:history="1">
            <w:r w:rsidR="00387019" w:rsidRPr="001731F7">
              <w:rPr>
                <w:rStyle w:val="Hyperlink"/>
                <w:noProof/>
              </w:rPr>
              <w:t>1.1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Rezime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_Toc3493979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556CCA0E" w14:textId="4CC374BF" w:rsidR="00387019" w:rsidRDefault="00347FB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980" w:history="1">
            <w:r w:rsidR="00387019" w:rsidRPr="001731F7">
              <w:rPr>
                <w:rStyle w:val="Hyperlink"/>
                <w:noProof/>
              </w:rPr>
              <w:t>1.2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Namena dokumenta i ciljne grupe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_Toc3493980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4990646F" w14:textId="32767105" w:rsidR="00387019" w:rsidRDefault="00347FB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981" w:history="1">
            <w:r w:rsidR="00387019" w:rsidRPr="001731F7">
              <w:rPr>
                <w:rStyle w:val="Hyperlink"/>
                <w:noProof/>
              </w:rPr>
              <w:t>1.3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Reference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_Toc3493981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4369DF00" w14:textId="1F09C98F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82" w:history="1">
            <w:r w:rsidR="00387019" w:rsidRPr="001731F7">
              <w:rPr>
                <w:rStyle w:val="Hyperlink"/>
              </w:rPr>
              <w:t>1.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Projektni zadatak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_Toc3493982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3</w:t>
            </w:r>
            <w:r w:rsidR="00387019">
              <w:rPr>
                <w:webHidden/>
              </w:rPr>
              <w:fldChar w:fldCharType="end"/>
            </w:r>
          </w:hyperlink>
        </w:p>
        <w:p w14:paraId="4F9CD353" w14:textId="57B70312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83" w:history="1">
            <w:r w:rsidR="00387019" w:rsidRPr="001731F7">
              <w:rPr>
                <w:rStyle w:val="Hyperlink"/>
              </w:rPr>
              <w:t>2.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Uputstvo za pisanje specifikacije scenarija upotrebe funkcionalnosti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_Toc3493983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3</w:t>
            </w:r>
            <w:r w:rsidR="00387019">
              <w:rPr>
                <w:webHidden/>
              </w:rPr>
              <w:fldChar w:fldCharType="end"/>
            </w:r>
          </w:hyperlink>
        </w:p>
        <w:p w14:paraId="4E63E633" w14:textId="0F7CEE53" w:rsidR="00387019" w:rsidRDefault="00347FB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984" w:history="1">
            <w:r w:rsidR="00387019" w:rsidRPr="001731F7">
              <w:rPr>
                <w:rStyle w:val="Hyperlink"/>
                <w:noProof/>
              </w:rPr>
              <w:t>1.4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Otvorena pitanja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_Toc3493984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69832491" w14:textId="75CB89F1" w:rsidR="00387019" w:rsidRDefault="00347FB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3985" w:history="1">
            <w:r w:rsidR="00387019" w:rsidRPr="001731F7">
              <w:rPr>
                <w:rStyle w:val="Hyperlink"/>
                <w:noProof/>
              </w:rPr>
              <w:t>2.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SCENARIO Prijave korisnika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_Toc3493985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671EBA0C" w14:textId="59A62795" w:rsidR="00387019" w:rsidRDefault="00347FB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986" w:history="1">
            <w:r w:rsidR="00387019" w:rsidRPr="001731F7">
              <w:rPr>
                <w:rStyle w:val="Hyperlink"/>
                <w:noProof/>
              </w:rPr>
              <w:t>2.1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Kratak opis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_Toc3493986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20D4435D" w14:textId="231C6527" w:rsidR="00387019" w:rsidRDefault="00347FB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987" w:history="1">
            <w:r w:rsidR="00387019" w:rsidRPr="001731F7">
              <w:rPr>
                <w:rStyle w:val="Hyperlink"/>
                <w:noProof/>
              </w:rPr>
              <w:t>2.2</w:t>
            </w:r>
            <w:r w:rsidR="003870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19" w:rsidRPr="001731F7">
              <w:rPr>
                <w:rStyle w:val="Hyperlink"/>
                <w:noProof/>
              </w:rPr>
              <w:t>Tok događaja</w:t>
            </w:r>
            <w:r w:rsidR="00387019">
              <w:rPr>
                <w:noProof/>
                <w:webHidden/>
              </w:rPr>
              <w:tab/>
            </w:r>
            <w:r w:rsidR="00387019">
              <w:rPr>
                <w:noProof/>
                <w:webHidden/>
              </w:rPr>
              <w:fldChar w:fldCharType="begin"/>
            </w:r>
            <w:r w:rsidR="00387019">
              <w:rPr>
                <w:noProof/>
                <w:webHidden/>
              </w:rPr>
              <w:instrText xml:space="preserve"> PAGEREF _Toc3493987 \h </w:instrText>
            </w:r>
            <w:r w:rsidR="00387019">
              <w:rPr>
                <w:noProof/>
                <w:webHidden/>
              </w:rPr>
            </w:r>
            <w:r w:rsidR="00387019">
              <w:rPr>
                <w:noProof/>
                <w:webHidden/>
              </w:rPr>
              <w:fldChar w:fldCharType="separate"/>
            </w:r>
            <w:r w:rsidR="00387019">
              <w:rPr>
                <w:noProof/>
                <w:webHidden/>
              </w:rPr>
              <w:t>3</w:t>
            </w:r>
            <w:r w:rsidR="00387019">
              <w:rPr>
                <w:noProof/>
                <w:webHidden/>
              </w:rPr>
              <w:fldChar w:fldCharType="end"/>
            </w:r>
          </w:hyperlink>
        </w:p>
        <w:p w14:paraId="0A291AEF" w14:textId="31E66582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88" w:history="1">
            <w:r w:rsidR="00387019" w:rsidRPr="001731F7">
              <w:rPr>
                <w:rStyle w:val="Hyperlink"/>
              </w:rPr>
              <w:t>2.2.1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Korisnik koristi aplikaciju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_Toc3493988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3</w:t>
            </w:r>
            <w:r w:rsidR="00387019">
              <w:rPr>
                <w:webHidden/>
              </w:rPr>
              <w:fldChar w:fldCharType="end"/>
            </w:r>
          </w:hyperlink>
        </w:p>
        <w:p w14:paraId="65FAF5A0" w14:textId="6424669A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89" w:history="1">
            <w:r w:rsidR="00387019" w:rsidRPr="001731F7">
              <w:rPr>
                <w:rStyle w:val="Hyperlink"/>
              </w:rPr>
              <w:t>2.2.2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Alternativni tokovi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_Toc3493989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4</w:t>
            </w:r>
            <w:r w:rsidR="00387019">
              <w:rPr>
                <w:webHidden/>
              </w:rPr>
              <w:fldChar w:fldCharType="end"/>
            </w:r>
          </w:hyperlink>
        </w:p>
        <w:p w14:paraId="67ADDACE" w14:textId="05609423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90" w:history="1">
            <w:r w:rsidR="00387019" w:rsidRPr="001731F7">
              <w:rPr>
                <w:rStyle w:val="Hyperlink"/>
              </w:rPr>
              <w:t>2.2.3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Posebni zahtevi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_Toc3493990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4</w:t>
            </w:r>
            <w:r w:rsidR="00387019">
              <w:rPr>
                <w:webHidden/>
              </w:rPr>
              <w:fldChar w:fldCharType="end"/>
            </w:r>
          </w:hyperlink>
        </w:p>
        <w:p w14:paraId="13B00F51" w14:textId="1D79550A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91" w:history="1">
            <w:r w:rsidR="00387019" w:rsidRPr="001731F7">
              <w:rPr>
                <w:rStyle w:val="Hyperlink"/>
              </w:rPr>
              <w:t>2.2.4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Preduslovi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_Toc3493991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4</w:t>
            </w:r>
            <w:r w:rsidR="00387019">
              <w:rPr>
                <w:webHidden/>
              </w:rPr>
              <w:fldChar w:fldCharType="end"/>
            </w:r>
          </w:hyperlink>
        </w:p>
        <w:p w14:paraId="64486147" w14:textId="3AFF4B14" w:rsidR="00387019" w:rsidRDefault="00347FBE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992" w:history="1">
            <w:r w:rsidR="00387019" w:rsidRPr="001731F7">
              <w:rPr>
                <w:rStyle w:val="Hyperlink"/>
              </w:rPr>
              <w:t>2.2.5</w:t>
            </w:r>
            <w:r w:rsidR="00387019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387019" w:rsidRPr="001731F7">
              <w:rPr>
                <w:rStyle w:val="Hyperlink"/>
              </w:rPr>
              <w:t>Posledice</w:t>
            </w:r>
            <w:r w:rsidR="00387019">
              <w:rPr>
                <w:webHidden/>
              </w:rPr>
              <w:tab/>
            </w:r>
            <w:r w:rsidR="00387019">
              <w:rPr>
                <w:webHidden/>
              </w:rPr>
              <w:fldChar w:fldCharType="begin"/>
            </w:r>
            <w:r w:rsidR="00387019">
              <w:rPr>
                <w:webHidden/>
              </w:rPr>
              <w:instrText xml:space="preserve"> PAGEREF _Toc3493992 \h </w:instrText>
            </w:r>
            <w:r w:rsidR="00387019">
              <w:rPr>
                <w:webHidden/>
              </w:rPr>
            </w:r>
            <w:r w:rsidR="00387019">
              <w:rPr>
                <w:webHidden/>
              </w:rPr>
              <w:fldChar w:fldCharType="separate"/>
            </w:r>
            <w:r w:rsidR="00387019">
              <w:rPr>
                <w:webHidden/>
              </w:rPr>
              <w:t>4</w:t>
            </w:r>
            <w:r w:rsidR="00387019">
              <w:rPr>
                <w:webHidden/>
              </w:rPr>
              <w:fldChar w:fldCharType="end"/>
            </w:r>
          </w:hyperlink>
        </w:p>
        <w:p w14:paraId="37231B29" w14:textId="7D4921D2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58D5D620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E84687D" w14:textId="77777777" w:rsidR="00E415CD" w:rsidRDefault="00E415CD" w:rsidP="00E415CD"/>
    <w:p w14:paraId="58A9353C" w14:textId="77777777" w:rsidR="00E415CD" w:rsidRPr="0006325E" w:rsidRDefault="00E415CD" w:rsidP="00E415CD"/>
    <w:bookmarkEnd w:id="1"/>
    <w:p w14:paraId="6E6C36FB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48862282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5CE6C1A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B9FD0C7" w14:textId="77777777" w:rsidR="00E415CD" w:rsidRDefault="00E415CD" w:rsidP="00FA37AA">
      <w:pPr>
        <w:ind w:left="0"/>
      </w:pPr>
    </w:p>
    <w:p w14:paraId="5D19231B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493978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864A138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493979"/>
      <w:r>
        <w:lastRenderedPageBreak/>
        <w:t>Rezime</w:t>
      </w:r>
      <w:bookmarkEnd w:id="3"/>
    </w:p>
    <w:p w14:paraId="3789B617" w14:textId="77777777" w:rsidR="00E415CD" w:rsidRDefault="00E415CD" w:rsidP="00E415CD"/>
    <w:p w14:paraId="391B548A" w14:textId="3DAE6884" w:rsidR="00E415CD" w:rsidRDefault="00E415CD" w:rsidP="00B31007">
      <w:pPr>
        <w:ind w:left="720"/>
        <w:jc w:val="both"/>
      </w:pPr>
      <w:r>
        <w:t xml:space="preserve">Definisanje scenarija upotrebe funkcionalnosti </w:t>
      </w:r>
      <w:r w:rsidR="009602C4">
        <w:t>pregleda evidencije od strane klijenta</w:t>
      </w:r>
      <w:r>
        <w:t xml:space="preserve">, sa primercima odgovarajućih </w:t>
      </w:r>
      <w:proofErr w:type="spellStart"/>
      <w:r>
        <w:t>html</w:t>
      </w:r>
      <w:proofErr w:type="spellEnd"/>
      <w:r>
        <w:t xml:space="preserve"> stranica</w:t>
      </w:r>
      <w:r w:rsidRPr="00812951">
        <w:t>.</w:t>
      </w:r>
    </w:p>
    <w:p w14:paraId="68871735" w14:textId="77777777" w:rsidR="00E415CD" w:rsidRDefault="00E415CD" w:rsidP="00E415CD">
      <w:pPr>
        <w:jc w:val="both"/>
      </w:pPr>
    </w:p>
    <w:p w14:paraId="21924DBB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04BCD3F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3980"/>
      <w:r w:rsidRPr="00886640">
        <w:t>Namena dokumenta i ciljne grupe</w:t>
      </w:r>
      <w:bookmarkEnd w:id="4"/>
    </w:p>
    <w:p w14:paraId="5B1CFDE1" w14:textId="77777777" w:rsidR="00E415CD" w:rsidRPr="00740148" w:rsidRDefault="00E415CD" w:rsidP="00E415CD">
      <w:pPr>
        <w:pStyle w:val="ListParagraph"/>
      </w:pPr>
    </w:p>
    <w:p w14:paraId="02447556" w14:textId="77777777" w:rsidR="00E415CD" w:rsidRDefault="00E415CD" w:rsidP="00B31007">
      <w:pPr>
        <w:ind w:left="720"/>
        <w:jc w:val="both"/>
      </w:pPr>
      <w:r>
        <w:t xml:space="preserve">Ovaj dokument će koristiti svi članovi projektnog tima u razvoju projekta i testiranju, </w:t>
      </w:r>
      <w:bookmarkStart w:id="5" w:name="_GoBack"/>
      <w:bookmarkEnd w:id="5"/>
      <w:r>
        <w:t>a može se koristiti i pri pisanju upu</w:t>
      </w:r>
      <w:r w:rsidR="00FA37AA">
        <w:t>t</w:t>
      </w:r>
      <w:r>
        <w:t>stva za upotrebu.</w:t>
      </w:r>
    </w:p>
    <w:p w14:paraId="17561A7E" w14:textId="77777777" w:rsidR="00E415CD" w:rsidRDefault="00E415CD" w:rsidP="00E415CD">
      <w:pPr>
        <w:ind w:firstLine="720"/>
        <w:jc w:val="both"/>
      </w:pPr>
    </w:p>
    <w:p w14:paraId="5D431AB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3493981"/>
      <w:r>
        <w:t>Reference</w:t>
      </w:r>
      <w:bookmarkEnd w:id="6"/>
      <w:r>
        <w:t xml:space="preserve"> </w:t>
      </w:r>
    </w:p>
    <w:p w14:paraId="7265694C" w14:textId="77777777" w:rsidR="00E415CD" w:rsidRDefault="00E415CD" w:rsidP="00FA37AA"/>
    <w:p w14:paraId="378581FE" w14:textId="77777777" w:rsidR="00E415CD" w:rsidRDefault="00E415CD" w:rsidP="00FA37AA">
      <w:pPr>
        <w:pStyle w:val="Heading3"/>
      </w:pPr>
      <w:bookmarkStart w:id="7" w:name="_Toc3493982"/>
      <w:r>
        <w:t>Projektni zadatak</w:t>
      </w:r>
      <w:bookmarkEnd w:id="7"/>
    </w:p>
    <w:p w14:paraId="17D8D101" w14:textId="77777777" w:rsidR="00FA37AA" w:rsidRPr="00FA37AA" w:rsidRDefault="00FA37AA" w:rsidP="00FA37AA">
      <w:pPr>
        <w:pStyle w:val="Heading3"/>
      </w:pPr>
      <w:bookmarkStart w:id="8" w:name="_Toc3493983"/>
      <w:r w:rsidRPr="00FA37AA">
        <w:t>Uputstvo za pisanje specifikacije scenarija upotrebe funkcionalnosti</w:t>
      </w:r>
      <w:bookmarkEnd w:id="8"/>
    </w:p>
    <w:p w14:paraId="73D6E422" w14:textId="77777777" w:rsidR="00E415CD" w:rsidRPr="001118E8" w:rsidRDefault="00E415CD" w:rsidP="00E415CD">
      <w:pPr>
        <w:pStyle w:val="ListParagraph"/>
        <w:ind w:left="1080"/>
      </w:pPr>
    </w:p>
    <w:p w14:paraId="15FAE537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9" w:name="_Toc3493984"/>
      <w:r>
        <w:t>Otvorena pitanja</w:t>
      </w:r>
      <w:bookmarkEnd w:id="9"/>
    </w:p>
    <w:p w14:paraId="55382201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2607701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57D74F3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8FC8065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29D66EAC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76EAC537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9C235E1" w14:textId="1BD42D1D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5A99F4BE" w14:textId="769DB921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4F0E77" w14:textId="380B7E0C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13CB1F22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79CD4F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46A265CA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27C55B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FF69036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76247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39626750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F223FC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107414F" w14:textId="77777777" w:rsidR="00E415CD" w:rsidRPr="007C59BD" w:rsidRDefault="00E415CD" w:rsidP="00E415CD">
      <w:pPr>
        <w:pStyle w:val="ListParagraph"/>
      </w:pPr>
    </w:p>
    <w:p w14:paraId="2E613770" w14:textId="77777777" w:rsidR="00E415CD" w:rsidRDefault="00E415CD" w:rsidP="00E415CD">
      <w:pPr>
        <w:ind w:left="720"/>
        <w:jc w:val="both"/>
      </w:pPr>
    </w:p>
    <w:p w14:paraId="62987EF4" w14:textId="77777777" w:rsidR="00E415CD" w:rsidRDefault="00E415CD" w:rsidP="00E415CD">
      <w:pPr>
        <w:pStyle w:val="Heading1"/>
      </w:pPr>
      <w:bookmarkStart w:id="10" w:name="_Toc3493985"/>
      <w:r>
        <w:t xml:space="preserve">SCENARIO </w:t>
      </w:r>
      <w:r w:rsidR="00D2648F">
        <w:t>Prijave korisnika</w:t>
      </w:r>
      <w:bookmarkEnd w:id="10"/>
    </w:p>
    <w:p w14:paraId="0F4B4A7C" w14:textId="77777777" w:rsidR="00E415CD" w:rsidRDefault="00E415CD" w:rsidP="00E415CD"/>
    <w:p w14:paraId="66DEF482" w14:textId="55BE5DD8" w:rsidR="00E415CD" w:rsidRPr="008E19E8" w:rsidRDefault="00E415CD" w:rsidP="00140727">
      <w:pPr>
        <w:pStyle w:val="Heading2"/>
        <w:numPr>
          <w:ilvl w:val="1"/>
          <w:numId w:val="19"/>
        </w:numPr>
      </w:pPr>
      <w:bookmarkStart w:id="11" w:name="_Toc3493986"/>
      <w:r>
        <w:t>Kratak opis</w:t>
      </w:r>
      <w:bookmarkEnd w:id="11"/>
    </w:p>
    <w:p w14:paraId="1256FC5E" w14:textId="4900828F" w:rsidR="00E415CD" w:rsidRDefault="00914D0F" w:rsidP="00D2648F">
      <w:pPr>
        <w:ind w:left="720"/>
      </w:pPr>
      <w:r>
        <w:t>Korisnik</w:t>
      </w:r>
      <w:r w:rsidR="009602C4">
        <w:t xml:space="preserve"> želi </w:t>
      </w:r>
      <w:r w:rsidR="00015DE3">
        <w:t xml:space="preserve">da se </w:t>
      </w:r>
      <w:proofErr w:type="spellStart"/>
      <w:r w:rsidR="00015DE3">
        <w:t>izloguje</w:t>
      </w:r>
      <w:proofErr w:type="spellEnd"/>
      <w:r w:rsidR="009602C4">
        <w:t>.</w:t>
      </w:r>
    </w:p>
    <w:p w14:paraId="0EC8DB6A" w14:textId="74BB944F" w:rsidR="00E415CD" w:rsidRDefault="00E415CD" w:rsidP="00F112B1">
      <w:pPr>
        <w:pStyle w:val="Heading2"/>
        <w:numPr>
          <w:ilvl w:val="1"/>
          <w:numId w:val="19"/>
        </w:numPr>
      </w:pPr>
      <w:bookmarkStart w:id="12" w:name="_Toc3493987"/>
      <w:r>
        <w:t>Tok događaj</w:t>
      </w:r>
      <w:r w:rsidR="00F112B1">
        <w:t>a</w:t>
      </w:r>
      <w:bookmarkEnd w:id="12"/>
    </w:p>
    <w:p w14:paraId="7DD080CF" w14:textId="34D2D9BB" w:rsidR="00E415CD" w:rsidRDefault="00914D0F" w:rsidP="00140727">
      <w:pPr>
        <w:pStyle w:val="Heading3"/>
        <w:keepNext/>
        <w:keepLines/>
        <w:numPr>
          <w:ilvl w:val="2"/>
          <w:numId w:val="20"/>
        </w:numPr>
        <w:spacing w:line="240" w:lineRule="auto"/>
      </w:pPr>
      <w:bookmarkStart w:id="13" w:name="_Toc3493988"/>
      <w:r>
        <w:t>Korisnik</w:t>
      </w:r>
      <w:r w:rsidR="00015DE3">
        <w:t xml:space="preserve"> koristi aplikaciju</w:t>
      </w:r>
      <w:bookmarkEnd w:id="13"/>
    </w:p>
    <w:p w14:paraId="5F51D905" w14:textId="517BEA2B" w:rsidR="00140727" w:rsidRDefault="0040045B" w:rsidP="0040045B">
      <w:pPr>
        <w:ind w:left="1440" w:firstLine="720"/>
      </w:pPr>
      <w:r>
        <w:t xml:space="preserve">1. </w:t>
      </w:r>
      <w:r w:rsidR="00140727">
        <w:t>Korisnik pritiska na dugme „Odjava“</w:t>
      </w:r>
    </w:p>
    <w:p w14:paraId="4C612820" w14:textId="0401BB52" w:rsidR="00F112B1" w:rsidRDefault="0040045B" w:rsidP="0040045B">
      <w:pPr>
        <w:ind w:left="1440" w:firstLine="720"/>
      </w:pPr>
      <w:r>
        <w:t xml:space="preserve">2. </w:t>
      </w:r>
      <w:r w:rsidR="00F112B1">
        <w:t>Povratak na početnu stranu</w:t>
      </w:r>
    </w:p>
    <w:p w14:paraId="08D0887C" w14:textId="77777777" w:rsidR="00F112B1" w:rsidRDefault="00F112B1" w:rsidP="00F112B1">
      <w:pPr>
        <w:pStyle w:val="Heading3"/>
        <w:keepNext/>
        <w:keepLines/>
        <w:numPr>
          <w:ilvl w:val="0"/>
          <w:numId w:val="0"/>
        </w:numPr>
        <w:spacing w:line="240" w:lineRule="auto"/>
        <w:ind w:left="2520"/>
      </w:pPr>
    </w:p>
    <w:p w14:paraId="17F79FF2" w14:textId="77777777" w:rsidR="00140727" w:rsidRDefault="00140727" w:rsidP="00140727">
      <w:pPr>
        <w:pStyle w:val="Heading3"/>
        <w:keepNext/>
        <w:keepLines/>
        <w:numPr>
          <w:ilvl w:val="0"/>
          <w:numId w:val="0"/>
        </w:numPr>
        <w:spacing w:line="240" w:lineRule="auto"/>
        <w:ind w:left="1800"/>
      </w:pPr>
    </w:p>
    <w:p w14:paraId="545A54D5" w14:textId="672C5E35" w:rsidR="00140727" w:rsidRDefault="00140727" w:rsidP="00140727">
      <w:pPr>
        <w:pStyle w:val="Heading3"/>
        <w:keepNext/>
        <w:keepLines/>
        <w:numPr>
          <w:ilvl w:val="2"/>
          <w:numId w:val="20"/>
        </w:numPr>
        <w:spacing w:line="240" w:lineRule="auto"/>
      </w:pPr>
      <w:bookmarkStart w:id="14" w:name="_Toc3493989"/>
      <w:r>
        <w:t>Alternativni tokovi</w:t>
      </w:r>
      <w:bookmarkEnd w:id="14"/>
    </w:p>
    <w:p w14:paraId="2C27088C" w14:textId="32DCC28E" w:rsidR="00140727" w:rsidRDefault="00140727" w:rsidP="00140727">
      <w:pPr>
        <w:ind w:left="2160"/>
      </w:pPr>
      <w:r>
        <w:t>1.a Korisnik nastavlja da koristi aplikaciju</w:t>
      </w:r>
    </w:p>
    <w:p w14:paraId="00A6C27E" w14:textId="5A209C79" w:rsidR="00140727" w:rsidRDefault="00140727" w:rsidP="00140727">
      <w:pPr>
        <w:pStyle w:val="Heading3"/>
        <w:keepNext/>
        <w:keepLines/>
        <w:numPr>
          <w:ilvl w:val="2"/>
          <w:numId w:val="20"/>
        </w:numPr>
        <w:spacing w:line="240" w:lineRule="auto"/>
      </w:pPr>
      <w:bookmarkStart w:id="15" w:name="_Toc3493990"/>
      <w:r>
        <w:t>Posebni zahtevi</w:t>
      </w:r>
      <w:bookmarkEnd w:id="15"/>
    </w:p>
    <w:p w14:paraId="301FB476" w14:textId="0D67F6EE" w:rsidR="00140727" w:rsidRDefault="00140727" w:rsidP="00140727">
      <w:pPr>
        <w:ind w:left="2160"/>
      </w:pPr>
      <w:r>
        <w:t>Nema ih.</w:t>
      </w:r>
    </w:p>
    <w:p w14:paraId="42C88AA9" w14:textId="4FF8D8E3" w:rsidR="00140727" w:rsidRDefault="00140727" w:rsidP="00140727">
      <w:pPr>
        <w:pStyle w:val="Heading3"/>
        <w:keepNext/>
        <w:keepLines/>
        <w:numPr>
          <w:ilvl w:val="2"/>
          <w:numId w:val="20"/>
        </w:numPr>
        <w:spacing w:line="240" w:lineRule="auto"/>
      </w:pPr>
      <w:bookmarkStart w:id="16" w:name="_Toc3493991"/>
      <w:r>
        <w:t>Preduslovi</w:t>
      </w:r>
      <w:bookmarkEnd w:id="16"/>
    </w:p>
    <w:p w14:paraId="18A55110" w14:textId="3DB5C255" w:rsidR="00140727" w:rsidRDefault="00140727" w:rsidP="00140727">
      <w:pPr>
        <w:ind w:left="1800"/>
      </w:pPr>
      <w:r>
        <w:t>Korisnik je ulogovan.</w:t>
      </w:r>
    </w:p>
    <w:p w14:paraId="7A72BBFF" w14:textId="00ED08C8" w:rsidR="00140727" w:rsidRDefault="00140727" w:rsidP="00140727">
      <w:pPr>
        <w:pStyle w:val="Heading3"/>
        <w:keepNext/>
        <w:keepLines/>
        <w:numPr>
          <w:ilvl w:val="2"/>
          <w:numId w:val="20"/>
        </w:numPr>
        <w:spacing w:line="240" w:lineRule="auto"/>
      </w:pPr>
      <w:bookmarkStart w:id="17" w:name="_Toc3493992"/>
      <w:r>
        <w:t>Posledice</w:t>
      </w:r>
      <w:bookmarkEnd w:id="17"/>
    </w:p>
    <w:p w14:paraId="2076823A" w14:textId="05B22E34" w:rsidR="00140727" w:rsidRDefault="00140727" w:rsidP="00140727">
      <w:pPr>
        <w:ind w:left="1800"/>
      </w:pPr>
      <w:r>
        <w:t>Nema ih.</w:t>
      </w:r>
    </w:p>
    <w:p w14:paraId="0B511301" w14:textId="7BF71051" w:rsidR="00E415CD" w:rsidRDefault="00E415CD" w:rsidP="00140727">
      <w:pPr>
        <w:pStyle w:val="Heading4"/>
        <w:numPr>
          <w:ilvl w:val="0"/>
          <w:numId w:val="0"/>
        </w:numPr>
        <w:ind w:left="1440" w:hanging="360"/>
      </w:pPr>
    </w:p>
    <w:p w14:paraId="6B2CE6CC" w14:textId="77777777" w:rsidR="00140727" w:rsidRPr="00492983" w:rsidRDefault="00140727" w:rsidP="00140727">
      <w:pPr>
        <w:pStyle w:val="Heading4"/>
        <w:numPr>
          <w:ilvl w:val="0"/>
          <w:numId w:val="0"/>
        </w:numPr>
        <w:ind w:left="1440" w:hanging="360"/>
      </w:pPr>
    </w:p>
    <w:p w14:paraId="4052CF4D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3E790D1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25AB8595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40306EEF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56FC5E52" w14:textId="514840E6" w:rsidR="00E415CD" w:rsidRPr="00BD7D81" w:rsidRDefault="00E415CD" w:rsidP="00140727">
      <w:pPr>
        <w:pStyle w:val="ListParagraph"/>
        <w:ind w:left="0"/>
      </w:pPr>
    </w:p>
    <w:p w14:paraId="2ABB49DB" w14:textId="77777777" w:rsidR="00E415CD" w:rsidRDefault="00E415CD" w:rsidP="00E415CD"/>
    <w:p w14:paraId="6E0D16C5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9A43" w14:textId="77777777" w:rsidR="00347FBE" w:rsidRDefault="00347FBE">
      <w:pPr>
        <w:spacing w:after="0" w:line="240" w:lineRule="auto"/>
      </w:pPr>
      <w:r>
        <w:separator/>
      </w:r>
    </w:p>
    <w:p w14:paraId="0643B00B" w14:textId="77777777" w:rsidR="00347FBE" w:rsidRDefault="00347FBE"/>
  </w:endnote>
  <w:endnote w:type="continuationSeparator" w:id="0">
    <w:p w14:paraId="468922A5" w14:textId="77777777" w:rsidR="00347FBE" w:rsidRDefault="00347FBE">
      <w:pPr>
        <w:spacing w:after="0" w:line="240" w:lineRule="auto"/>
      </w:pPr>
      <w:r>
        <w:continuationSeparator/>
      </w:r>
    </w:p>
    <w:p w14:paraId="1602E34B" w14:textId="77777777" w:rsidR="00347FBE" w:rsidRDefault="00347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06CE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9DCD" w14:textId="77777777" w:rsidR="00347FBE" w:rsidRDefault="00347FBE">
      <w:pPr>
        <w:spacing w:after="0" w:line="240" w:lineRule="auto"/>
      </w:pPr>
      <w:r>
        <w:separator/>
      </w:r>
    </w:p>
    <w:p w14:paraId="5AC0B77C" w14:textId="77777777" w:rsidR="00347FBE" w:rsidRDefault="00347FBE"/>
  </w:footnote>
  <w:footnote w:type="continuationSeparator" w:id="0">
    <w:p w14:paraId="31D6F573" w14:textId="77777777" w:rsidR="00347FBE" w:rsidRDefault="00347FBE">
      <w:pPr>
        <w:spacing w:after="0" w:line="240" w:lineRule="auto"/>
      </w:pPr>
      <w:r>
        <w:continuationSeparator/>
      </w:r>
    </w:p>
    <w:p w14:paraId="1E92FA4C" w14:textId="77777777" w:rsidR="00347FBE" w:rsidRDefault="00347F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373B5"/>
    <w:multiLevelType w:val="multilevel"/>
    <w:tmpl w:val="5C5A5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544108"/>
    <w:multiLevelType w:val="multilevel"/>
    <w:tmpl w:val="162E509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8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C376E8"/>
    <w:multiLevelType w:val="hybridMultilevel"/>
    <w:tmpl w:val="CF628C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7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6"/>
  </w:num>
  <w:num w:numId="5">
    <w:abstractNumId w:val="17"/>
  </w:num>
  <w:num w:numId="6">
    <w:abstractNumId w:val="2"/>
  </w:num>
  <w:num w:numId="7">
    <w:abstractNumId w:val="11"/>
  </w:num>
  <w:num w:numId="8">
    <w:abstractNumId w:val="20"/>
  </w:num>
  <w:num w:numId="9">
    <w:abstractNumId w:val="19"/>
  </w:num>
  <w:num w:numId="10">
    <w:abstractNumId w:val="9"/>
  </w:num>
  <w:num w:numId="11">
    <w:abstractNumId w:val="15"/>
  </w:num>
  <w:num w:numId="12">
    <w:abstractNumId w:val="5"/>
  </w:num>
  <w:num w:numId="13">
    <w:abstractNumId w:val="16"/>
  </w:num>
  <w:num w:numId="14">
    <w:abstractNumId w:val="7"/>
  </w:num>
  <w:num w:numId="15">
    <w:abstractNumId w:val="18"/>
  </w:num>
  <w:num w:numId="16">
    <w:abstractNumId w:val="0"/>
  </w:num>
  <w:num w:numId="17">
    <w:abstractNumId w:val="3"/>
  </w:num>
  <w:num w:numId="18">
    <w:abstractNumId w:val="13"/>
  </w:num>
  <w:num w:numId="19">
    <w:abstractNumId w:val="1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15DE3"/>
    <w:rsid w:val="00096625"/>
    <w:rsid w:val="00140727"/>
    <w:rsid w:val="002A34DA"/>
    <w:rsid w:val="00347FBE"/>
    <w:rsid w:val="003520B3"/>
    <w:rsid w:val="0036234B"/>
    <w:rsid w:val="00384950"/>
    <w:rsid w:val="00387019"/>
    <w:rsid w:val="003D2C1B"/>
    <w:rsid w:val="003E1453"/>
    <w:rsid w:val="0040045B"/>
    <w:rsid w:val="00492983"/>
    <w:rsid w:val="0059165E"/>
    <w:rsid w:val="006E7D1E"/>
    <w:rsid w:val="0077394D"/>
    <w:rsid w:val="008057BC"/>
    <w:rsid w:val="00861C8D"/>
    <w:rsid w:val="00914D0F"/>
    <w:rsid w:val="009602C4"/>
    <w:rsid w:val="00A8268C"/>
    <w:rsid w:val="00AD146E"/>
    <w:rsid w:val="00B31007"/>
    <w:rsid w:val="00BA3D3A"/>
    <w:rsid w:val="00D2648F"/>
    <w:rsid w:val="00DB0803"/>
    <w:rsid w:val="00DC46A7"/>
    <w:rsid w:val="00E415CD"/>
    <w:rsid w:val="00E9242C"/>
    <w:rsid w:val="00F112B1"/>
    <w:rsid w:val="00FA37AA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A9F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ansebek/Library/Containers/com.microsoft.Word/Data/Library/Application%20Support/Microsoft/Office/16.0/DTS/en-US%7bCFB69637-70F5-7246-98AE-D4ADEB1C9D87%7d/%7bCC4CF686-3454-1243-9192-F86582EB6F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{CC4CF686-3454-1243-9192-F86582EB6FA8}tf10002082.dotx</Template>
  <TotalTime>14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2019-03-11T22:39:00Z</dcterms:created>
  <dcterms:modified xsi:type="dcterms:W3CDTF">2019-03-14T22:10:00Z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