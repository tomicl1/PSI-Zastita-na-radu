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F074" w14:textId="77777777" w:rsidR="00E415CD" w:rsidRDefault="00E415CD" w:rsidP="00E415CD">
      <w:pPr>
        <w:pStyle w:val="Date"/>
      </w:pPr>
      <w:bookmarkStart w:id="0" w:name="_Hlk536497256"/>
      <w:bookmarkEnd w:id="0"/>
    </w:p>
    <w:p w14:paraId="5EFC899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1936BAED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63ADC68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02082145" wp14:editId="0CF10838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0361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 w:rsidR="00965FE0">
        <w:rPr>
          <w:b/>
          <w:sz w:val="40"/>
          <w:szCs w:val="80"/>
        </w:rPr>
        <w:t>pregleda radnika od strane administratora</w:t>
      </w:r>
    </w:p>
    <w:p w14:paraId="017F62C7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0EFD2B2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16D8696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1D0DA7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4589D6B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Milan </w:t>
      </w:r>
      <w:proofErr w:type="spellStart"/>
      <w:r>
        <w:rPr>
          <w:sz w:val="34"/>
          <w:szCs w:val="34"/>
        </w:rPr>
        <w:t>Šebek</w:t>
      </w:r>
      <w:proofErr w:type="spellEnd"/>
    </w:p>
    <w:p w14:paraId="169BDFD7" w14:textId="77777777" w:rsidR="00E415CD" w:rsidRPr="00965FE0" w:rsidRDefault="00E415CD" w:rsidP="00965FE0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430AAC50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74E6F240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5AE87576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2EF2595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4B818651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4F93A37B" w14:textId="77777777" w:rsidTr="00FA37AA">
        <w:tc>
          <w:tcPr>
            <w:tcW w:w="2010" w:type="dxa"/>
          </w:tcPr>
          <w:p w14:paraId="0B815F91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7D3C03BB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026816C5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6E3E4487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5D7DB64" w14:textId="77777777" w:rsidR="00E415CD" w:rsidRDefault="00FA37AA" w:rsidP="006873FB">
            <w:pPr>
              <w:jc w:val="center"/>
            </w:pPr>
            <w:r>
              <w:t xml:space="preserve">Milan </w:t>
            </w:r>
            <w:proofErr w:type="spellStart"/>
            <w:r>
              <w:t>Šebek</w:t>
            </w:r>
            <w:proofErr w:type="spellEnd"/>
          </w:p>
          <w:p w14:paraId="25086EE9" w14:textId="77777777" w:rsidR="00E415CD" w:rsidRDefault="00E415CD" w:rsidP="006873FB">
            <w:pPr>
              <w:jc w:val="center"/>
            </w:pPr>
          </w:p>
        </w:tc>
      </w:tr>
    </w:tbl>
    <w:p w14:paraId="6DF3806B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319287CD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0F872856" w14:textId="01A20C02" w:rsidR="00E1563B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2057" w:history="1">
            <w:r w:rsidR="00E1563B" w:rsidRPr="00837F8E">
              <w:rPr>
                <w:rStyle w:val="Hyperlink"/>
                <w:noProof/>
              </w:rPr>
              <w:t>1.</w:t>
            </w:r>
            <w:r w:rsidR="00E1563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1563B" w:rsidRPr="00837F8E">
              <w:rPr>
                <w:rStyle w:val="Hyperlink"/>
                <w:noProof/>
              </w:rPr>
              <w:t>UVOD</w:t>
            </w:r>
            <w:r w:rsidR="00E1563B">
              <w:rPr>
                <w:noProof/>
                <w:webHidden/>
              </w:rPr>
              <w:tab/>
            </w:r>
            <w:r w:rsidR="00E1563B">
              <w:rPr>
                <w:noProof/>
                <w:webHidden/>
              </w:rPr>
              <w:fldChar w:fldCharType="begin"/>
            </w:r>
            <w:r w:rsidR="00E1563B">
              <w:rPr>
                <w:noProof/>
                <w:webHidden/>
              </w:rPr>
              <w:instrText xml:space="preserve"> PAGEREF _Toc3492057 \h </w:instrText>
            </w:r>
            <w:r w:rsidR="00E1563B">
              <w:rPr>
                <w:noProof/>
                <w:webHidden/>
              </w:rPr>
            </w:r>
            <w:r w:rsidR="00E1563B">
              <w:rPr>
                <w:noProof/>
                <w:webHidden/>
              </w:rPr>
              <w:fldChar w:fldCharType="separate"/>
            </w:r>
            <w:r w:rsidR="00E1563B">
              <w:rPr>
                <w:noProof/>
                <w:webHidden/>
              </w:rPr>
              <w:t>2</w:t>
            </w:r>
            <w:r w:rsidR="00E1563B">
              <w:rPr>
                <w:noProof/>
                <w:webHidden/>
              </w:rPr>
              <w:fldChar w:fldCharType="end"/>
            </w:r>
          </w:hyperlink>
        </w:p>
        <w:p w14:paraId="4F232AA2" w14:textId="07100303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58" w:history="1">
            <w:r w:rsidRPr="00837F8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55F5" w14:textId="08EF2116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59" w:history="1">
            <w:r w:rsidRPr="00837F8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47F5" w14:textId="660C05B6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60" w:history="1">
            <w:r w:rsidRPr="00837F8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656F" w14:textId="58089A36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61" w:history="1">
            <w:r w:rsidRPr="00837F8E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422E96" w14:textId="1075CF73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62" w:history="1">
            <w:r w:rsidRPr="00837F8E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21378" w14:textId="06D23C68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63" w:history="1">
            <w:r w:rsidRPr="00837F8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E0D8" w14:textId="28BDDEB9" w:rsidR="00E1563B" w:rsidRDefault="00E1563B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2064" w:history="1">
            <w:r w:rsidRPr="00837F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SCENARIO Prijave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C139" w14:textId="381CC176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65" w:history="1">
            <w:r w:rsidRPr="00837F8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59D5" w14:textId="1FAC772D" w:rsidR="00E1563B" w:rsidRDefault="00E1563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066" w:history="1">
            <w:r w:rsidRPr="00837F8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7F8E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2E13" w14:textId="260D24D0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67" w:history="1">
            <w:r w:rsidRPr="00837F8E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Administrator želi da vidi svoje radnike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8B65BF" w14:textId="209F97C2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68" w:history="1">
            <w:r w:rsidRPr="00837F8E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CB17DF" w14:textId="582B0AED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69" w:history="1">
            <w:r w:rsidRPr="00837F8E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F846C" w14:textId="515AD71B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70" w:history="1">
            <w:r w:rsidRPr="00837F8E">
              <w:rPr>
                <w:rStyle w:val="Hyperlink"/>
              </w:rPr>
              <w:t>2.2.4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682F34" w14:textId="4FCF7AA2" w:rsidR="00E1563B" w:rsidRDefault="00E1563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071" w:history="1">
            <w:r w:rsidRPr="00837F8E">
              <w:rPr>
                <w:rStyle w:val="Hyperlink"/>
              </w:rPr>
              <w:t>2.2.5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37F8E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7C56BE" w14:textId="35761EC4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751875E3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466F6E84" w14:textId="77777777" w:rsidR="00E415CD" w:rsidRDefault="00E415CD" w:rsidP="00E415CD"/>
    <w:p w14:paraId="3BEF8AE8" w14:textId="77777777" w:rsidR="00E415CD" w:rsidRPr="0006325E" w:rsidRDefault="00E415CD" w:rsidP="00E415CD"/>
    <w:bookmarkEnd w:id="1"/>
    <w:p w14:paraId="6FB0AEA9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68297510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7CE7C4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67D414D4" w14:textId="77777777" w:rsidR="00E415CD" w:rsidRDefault="00E415CD" w:rsidP="00FA37AA">
      <w:pPr>
        <w:ind w:left="0"/>
      </w:pPr>
    </w:p>
    <w:p w14:paraId="4E3005EC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492057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36000B5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492058"/>
      <w:r>
        <w:lastRenderedPageBreak/>
        <w:t>Rezime</w:t>
      </w:r>
      <w:bookmarkEnd w:id="3"/>
    </w:p>
    <w:p w14:paraId="3507EEA8" w14:textId="77777777" w:rsidR="00E415CD" w:rsidRDefault="00E415CD" w:rsidP="00E415CD"/>
    <w:p w14:paraId="0C5B60C7" w14:textId="77777777" w:rsidR="00E415CD" w:rsidRDefault="00E415CD" w:rsidP="00E415CD">
      <w:pPr>
        <w:jc w:val="both"/>
      </w:pPr>
      <w:r>
        <w:tab/>
        <w:t xml:space="preserve">Definisanje scenarija upotrebe funkcionalnosti </w:t>
      </w:r>
      <w:r w:rsidR="00965FE0">
        <w:t>pregleda radnika od strane administratora</w:t>
      </w:r>
      <w:r>
        <w:t xml:space="preserve">, sa primercima odgovarajućih </w:t>
      </w:r>
      <w:proofErr w:type="spellStart"/>
      <w:r>
        <w:t>html</w:t>
      </w:r>
      <w:proofErr w:type="spellEnd"/>
      <w:r>
        <w:t xml:space="preserve"> stranica</w:t>
      </w:r>
      <w:r w:rsidRPr="00812951">
        <w:t>.</w:t>
      </w:r>
    </w:p>
    <w:p w14:paraId="289C592F" w14:textId="77777777" w:rsidR="00E415CD" w:rsidRDefault="00E415CD" w:rsidP="00E415CD">
      <w:pPr>
        <w:jc w:val="both"/>
      </w:pPr>
    </w:p>
    <w:p w14:paraId="11161DF8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188867EC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2059"/>
      <w:r w:rsidRPr="00886640">
        <w:t>Namena dokumenta i ciljne grupe</w:t>
      </w:r>
      <w:bookmarkEnd w:id="4"/>
    </w:p>
    <w:p w14:paraId="44077E62" w14:textId="77777777" w:rsidR="00E415CD" w:rsidRPr="00740148" w:rsidRDefault="00E415CD" w:rsidP="00E415CD">
      <w:pPr>
        <w:pStyle w:val="ListParagraph"/>
      </w:pPr>
    </w:p>
    <w:p w14:paraId="6E885189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EACF019" w14:textId="77777777" w:rsidR="00E415CD" w:rsidRDefault="00E415CD" w:rsidP="00E415CD">
      <w:pPr>
        <w:ind w:firstLine="720"/>
        <w:jc w:val="both"/>
      </w:pPr>
    </w:p>
    <w:p w14:paraId="4B83EEAF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492060"/>
      <w:r>
        <w:t>Reference</w:t>
      </w:r>
      <w:bookmarkEnd w:id="5"/>
      <w:r>
        <w:t xml:space="preserve"> </w:t>
      </w:r>
    </w:p>
    <w:p w14:paraId="1F68964E" w14:textId="77777777" w:rsidR="00E415CD" w:rsidRDefault="00E415CD" w:rsidP="00FA37AA"/>
    <w:p w14:paraId="0A5AE2F0" w14:textId="77777777" w:rsidR="00E415CD" w:rsidRDefault="00E415CD" w:rsidP="00FA37AA">
      <w:pPr>
        <w:pStyle w:val="Heading3"/>
      </w:pPr>
      <w:bookmarkStart w:id="6" w:name="_Toc3492061"/>
      <w:r>
        <w:t>Projektni zadatak</w:t>
      </w:r>
      <w:bookmarkEnd w:id="6"/>
    </w:p>
    <w:p w14:paraId="5BC0D84B" w14:textId="77777777" w:rsidR="00FA37AA" w:rsidRPr="00FA37AA" w:rsidRDefault="00FA37AA" w:rsidP="00FA37AA">
      <w:pPr>
        <w:pStyle w:val="Heading3"/>
      </w:pPr>
      <w:bookmarkStart w:id="7" w:name="_Toc3492062"/>
      <w:r w:rsidRPr="00FA37AA">
        <w:t>Uputstvo za pisanje specifikacije scenarija upotrebe funkcionalnosti</w:t>
      </w:r>
      <w:bookmarkEnd w:id="7"/>
    </w:p>
    <w:p w14:paraId="10369D8D" w14:textId="77777777" w:rsidR="00E415CD" w:rsidRPr="001118E8" w:rsidRDefault="00E415CD" w:rsidP="00E415CD">
      <w:pPr>
        <w:pStyle w:val="ListParagraph"/>
        <w:ind w:left="1080"/>
      </w:pPr>
    </w:p>
    <w:p w14:paraId="1A46D7B5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492063"/>
      <w:r>
        <w:t>Otvorena pitanja</w:t>
      </w:r>
      <w:bookmarkEnd w:id="8"/>
    </w:p>
    <w:p w14:paraId="2ACDF80C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3E7BBF34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AB1AE2A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4D7357E0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5CFF0550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99BF72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C63125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FC4903D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62DE6A2C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07454734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F6431A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01D0F7BC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C9FA5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04AFD17B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7C93A3C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DCBC6F2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1D9BFFC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680415E7" w14:textId="77777777" w:rsidR="00E415CD" w:rsidRDefault="00E415CD" w:rsidP="00965FE0">
      <w:pPr>
        <w:ind w:left="0"/>
        <w:jc w:val="both"/>
      </w:pPr>
    </w:p>
    <w:p w14:paraId="7FC91DEC" w14:textId="77777777" w:rsidR="00965FE0" w:rsidRDefault="00965FE0" w:rsidP="00965FE0">
      <w:pPr>
        <w:ind w:left="0"/>
        <w:jc w:val="both"/>
      </w:pPr>
    </w:p>
    <w:p w14:paraId="618DF339" w14:textId="77777777" w:rsidR="00965FE0" w:rsidRDefault="00965FE0" w:rsidP="00965FE0">
      <w:pPr>
        <w:ind w:left="0"/>
        <w:jc w:val="both"/>
      </w:pPr>
    </w:p>
    <w:p w14:paraId="1DB8C1BA" w14:textId="77777777" w:rsidR="00E415CD" w:rsidRDefault="00E415CD" w:rsidP="00E415CD">
      <w:pPr>
        <w:pStyle w:val="Heading1"/>
      </w:pPr>
      <w:bookmarkStart w:id="9" w:name="_Toc3492064"/>
      <w:r>
        <w:t xml:space="preserve">SCENARIO </w:t>
      </w:r>
      <w:r w:rsidR="00D2648F">
        <w:t>Prijave korisnika</w:t>
      </w:r>
      <w:bookmarkEnd w:id="9"/>
    </w:p>
    <w:p w14:paraId="53ECC540" w14:textId="77777777" w:rsidR="00E415CD" w:rsidRDefault="00E415CD" w:rsidP="00E415CD"/>
    <w:p w14:paraId="3D58096F" w14:textId="16E6EE47" w:rsidR="00E415CD" w:rsidRPr="008E19E8" w:rsidRDefault="00E415CD" w:rsidP="00F843A6">
      <w:pPr>
        <w:pStyle w:val="Heading2"/>
        <w:numPr>
          <w:ilvl w:val="1"/>
          <w:numId w:val="20"/>
        </w:numPr>
      </w:pPr>
      <w:bookmarkStart w:id="10" w:name="_Toc3492065"/>
      <w:r w:rsidRPr="00F843A6">
        <w:t>Kratak</w:t>
      </w:r>
      <w:r>
        <w:t xml:space="preserve"> opis</w:t>
      </w:r>
      <w:bookmarkEnd w:id="10"/>
    </w:p>
    <w:p w14:paraId="756EB15A" w14:textId="0206FDD2" w:rsidR="00E415CD" w:rsidRDefault="00E2060B" w:rsidP="00D2648F">
      <w:pPr>
        <w:ind w:left="720"/>
      </w:pPr>
      <w:r>
        <w:t>Administrator može da vidi sve radnike koji rade u njegovoj firmi i da obriše nekog od njih ako to želi</w:t>
      </w:r>
    </w:p>
    <w:p w14:paraId="61442373" w14:textId="0E10DB88" w:rsidR="00E2060B" w:rsidRDefault="00E2060B" w:rsidP="00D2648F">
      <w:pPr>
        <w:ind w:left="720"/>
      </w:pPr>
    </w:p>
    <w:p w14:paraId="37C2B857" w14:textId="77777777" w:rsidR="00E2060B" w:rsidRDefault="00E2060B" w:rsidP="00D2648F">
      <w:pPr>
        <w:ind w:left="720"/>
      </w:pPr>
    </w:p>
    <w:p w14:paraId="61499343" w14:textId="5AAFF59D" w:rsidR="00D95DA7" w:rsidRDefault="00E415CD" w:rsidP="00F843A6">
      <w:pPr>
        <w:pStyle w:val="Heading2"/>
        <w:numPr>
          <w:ilvl w:val="1"/>
          <w:numId w:val="20"/>
        </w:numPr>
      </w:pPr>
      <w:bookmarkStart w:id="11" w:name="_Toc3492066"/>
      <w:r>
        <w:t>Tok događaja</w:t>
      </w:r>
      <w:bookmarkEnd w:id="11"/>
    </w:p>
    <w:p w14:paraId="2B6E688B" w14:textId="77777777" w:rsidR="0026366C" w:rsidRDefault="0026366C" w:rsidP="0026366C">
      <w:pPr>
        <w:pStyle w:val="Heading2"/>
        <w:numPr>
          <w:ilvl w:val="0"/>
          <w:numId w:val="0"/>
        </w:numPr>
        <w:ind w:left="720"/>
      </w:pPr>
    </w:p>
    <w:p w14:paraId="37852724" w14:textId="08A9D863" w:rsidR="00D95DA7" w:rsidRDefault="00D95DA7" w:rsidP="00F843A6">
      <w:pPr>
        <w:pStyle w:val="Heading3"/>
        <w:numPr>
          <w:ilvl w:val="2"/>
          <w:numId w:val="20"/>
        </w:numPr>
      </w:pPr>
      <w:bookmarkStart w:id="12" w:name="_Toc3492067"/>
      <w:r>
        <w:lastRenderedPageBreak/>
        <w:t>Administrator želi da vidi svoje radnike</w:t>
      </w:r>
      <w:bookmarkEnd w:id="12"/>
    </w:p>
    <w:p w14:paraId="25A3616A" w14:textId="77777777" w:rsidR="00D95DA7" w:rsidRDefault="00D95DA7" w:rsidP="00D95DA7">
      <w:pPr>
        <w:pStyle w:val="Heading4"/>
        <w:numPr>
          <w:ilvl w:val="0"/>
          <w:numId w:val="0"/>
        </w:numPr>
        <w:ind w:left="1440"/>
      </w:pPr>
      <w:r>
        <w:t>1. Administrator u meniju izabere opciju „Pregled radnika“</w:t>
      </w:r>
    </w:p>
    <w:p w14:paraId="07DCEE09" w14:textId="77777777" w:rsidR="00D95DA7" w:rsidRDefault="00D95DA7" w:rsidP="00D95DA7">
      <w:pPr>
        <w:pStyle w:val="Heading4"/>
        <w:numPr>
          <w:ilvl w:val="0"/>
          <w:numId w:val="0"/>
        </w:numPr>
        <w:ind w:left="1440"/>
      </w:pPr>
      <w:r>
        <w:t>2. Prikaže se lista radnika u firmi</w:t>
      </w:r>
    </w:p>
    <w:p w14:paraId="0B66BAD3" w14:textId="77777777" w:rsidR="00D95DA7" w:rsidRDefault="00D95DA7" w:rsidP="00D95DA7">
      <w:pPr>
        <w:pStyle w:val="Heading3"/>
        <w:numPr>
          <w:ilvl w:val="0"/>
          <w:numId w:val="0"/>
        </w:numPr>
        <w:ind w:left="1080"/>
      </w:pPr>
    </w:p>
    <w:p w14:paraId="2966961B" w14:textId="1EEA313F" w:rsidR="00D95DA7" w:rsidRDefault="00D95DA7" w:rsidP="00F843A6">
      <w:pPr>
        <w:pStyle w:val="Heading3"/>
        <w:numPr>
          <w:ilvl w:val="2"/>
          <w:numId w:val="20"/>
        </w:numPr>
      </w:pPr>
      <w:bookmarkStart w:id="13" w:name="_Toc3492068"/>
      <w:r>
        <w:t>Alternativni tokovi</w:t>
      </w:r>
      <w:bookmarkEnd w:id="13"/>
    </w:p>
    <w:p w14:paraId="2F56EFB8" w14:textId="77777777" w:rsidR="00D95DA7" w:rsidRDefault="00D95DA7" w:rsidP="00D95DA7">
      <w:pPr>
        <w:pStyle w:val="Heading4"/>
        <w:numPr>
          <w:ilvl w:val="0"/>
          <w:numId w:val="0"/>
        </w:numPr>
        <w:ind w:left="1440"/>
      </w:pPr>
      <w:r>
        <w:t>3</w:t>
      </w:r>
      <w:r w:rsidRPr="007A4A4D">
        <w:t>.</w:t>
      </w:r>
      <w:r>
        <w:t xml:space="preserve"> Administrator selektuje radnika</w:t>
      </w:r>
    </w:p>
    <w:p w14:paraId="35373FFC" w14:textId="77777777" w:rsidR="00D95DA7" w:rsidRDefault="00D95DA7" w:rsidP="00D95DA7">
      <w:pPr>
        <w:pStyle w:val="Heading4"/>
        <w:numPr>
          <w:ilvl w:val="0"/>
          <w:numId w:val="0"/>
        </w:numPr>
        <w:ind w:left="1440"/>
      </w:pPr>
      <w:r>
        <w:t>4. Administrator klikne na dugme „Obriši“</w:t>
      </w:r>
    </w:p>
    <w:p w14:paraId="239E6DBB" w14:textId="77777777" w:rsidR="00D95DA7" w:rsidRDefault="00D95DA7" w:rsidP="00D95DA7">
      <w:pPr>
        <w:pStyle w:val="Heading4"/>
        <w:numPr>
          <w:ilvl w:val="0"/>
          <w:numId w:val="0"/>
        </w:numPr>
        <w:ind w:left="1440"/>
      </w:pPr>
      <w:r>
        <w:t>5. Radnik se obriše i iz liste iz baze podataka i prikaže se lista bez tog radnika</w:t>
      </w:r>
    </w:p>
    <w:p w14:paraId="130E86D2" w14:textId="27F01584" w:rsidR="00D95DA7" w:rsidRDefault="003A718D" w:rsidP="003A718D">
      <w:pPr>
        <w:pStyle w:val="Heading3"/>
        <w:numPr>
          <w:ilvl w:val="0"/>
          <w:numId w:val="0"/>
        </w:numPr>
        <w:tabs>
          <w:tab w:val="left" w:pos="2765"/>
        </w:tabs>
        <w:ind w:left="1080"/>
      </w:pPr>
      <w:r>
        <w:tab/>
      </w:r>
    </w:p>
    <w:p w14:paraId="5C738A72" w14:textId="2C797DF2" w:rsidR="00D95DA7" w:rsidRDefault="00D95DA7" w:rsidP="00F843A6">
      <w:pPr>
        <w:pStyle w:val="Heading3"/>
        <w:numPr>
          <w:ilvl w:val="2"/>
          <w:numId w:val="20"/>
        </w:numPr>
      </w:pPr>
      <w:bookmarkStart w:id="14" w:name="_Toc3492069"/>
      <w:r>
        <w:t>Posebni zahtevi</w:t>
      </w:r>
      <w:bookmarkEnd w:id="14"/>
    </w:p>
    <w:p w14:paraId="1477FCD8" w14:textId="44A08E6C" w:rsidR="00CE2A8B" w:rsidRDefault="00CE2A8B" w:rsidP="00F843A6">
      <w:pPr>
        <w:ind w:left="1440" w:firstLine="720"/>
      </w:pPr>
      <w:r>
        <w:t>Nema ih.</w:t>
      </w:r>
    </w:p>
    <w:p w14:paraId="62B40646" w14:textId="5AC5DF43" w:rsidR="00CE2A8B" w:rsidRPr="00BD7D81" w:rsidRDefault="00CE2A8B" w:rsidP="00F843A6">
      <w:pPr>
        <w:pStyle w:val="Heading3"/>
        <w:numPr>
          <w:ilvl w:val="2"/>
          <w:numId w:val="20"/>
        </w:numPr>
      </w:pPr>
      <w:bookmarkStart w:id="15" w:name="_Toc3492070"/>
      <w:r>
        <w:t>Preduslovi</w:t>
      </w:r>
      <w:bookmarkEnd w:id="15"/>
    </w:p>
    <w:p w14:paraId="7D21D325" w14:textId="7E1D80B6" w:rsidR="00CE2A8B" w:rsidRDefault="00CE2A8B" w:rsidP="00F843A6">
      <w:pPr>
        <w:ind w:left="1440" w:firstLine="720"/>
      </w:pPr>
      <w:r>
        <w:t>Korisnik koji je ulogovan je administrator</w:t>
      </w:r>
      <w:r w:rsidR="004C4740">
        <w:t>.</w:t>
      </w:r>
      <w:bookmarkStart w:id="16" w:name="_GoBack"/>
      <w:bookmarkEnd w:id="16"/>
    </w:p>
    <w:p w14:paraId="06E8B22C" w14:textId="2C612304" w:rsidR="00CE2A8B" w:rsidRDefault="002D3EEB" w:rsidP="00F843A6">
      <w:pPr>
        <w:pStyle w:val="Heading3"/>
        <w:numPr>
          <w:ilvl w:val="2"/>
          <w:numId w:val="20"/>
        </w:numPr>
      </w:pPr>
      <w:bookmarkStart w:id="17" w:name="_Toc3492071"/>
      <w:r>
        <w:t>Posledice</w:t>
      </w:r>
      <w:bookmarkEnd w:id="17"/>
    </w:p>
    <w:p w14:paraId="0E5E7D72" w14:textId="37E2427D" w:rsidR="002D3EEB" w:rsidRPr="008E19E8" w:rsidRDefault="002D3EEB" w:rsidP="00F843A6">
      <w:pPr>
        <w:ind w:left="1440" w:firstLine="720"/>
      </w:pPr>
      <w:r>
        <w:t>Ukoliko se odluči da obriše radnika, onda ima promena u bazi, inače posledica nema</w:t>
      </w:r>
      <w:r w:rsidR="004C4740">
        <w:t>.</w:t>
      </w:r>
    </w:p>
    <w:p w14:paraId="5AB2F1FE" w14:textId="0A07107F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4C109EA5" w14:textId="77777777" w:rsidR="00D95DA7" w:rsidRDefault="00D95DA7" w:rsidP="00D95DA7">
      <w:pPr>
        <w:pStyle w:val="Heading3"/>
        <w:numPr>
          <w:ilvl w:val="0"/>
          <w:numId w:val="0"/>
        </w:numPr>
        <w:ind w:left="1080" w:hanging="360"/>
      </w:pPr>
    </w:p>
    <w:p w14:paraId="316CCF05" w14:textId="77777777" w:rsidR="00E415CD" w:rsidRPr="008E19E8" w:rsidRDefault="00E415CD" w:rsidP="00E415CD">
      <w:pPr>
        <w:pStyle w:val="ListParagraph"/>
      </w:pPr>
    </w:p>
    <w:p w14:paraId="5FCB08A6" w14:textId="289D4261" w:rsidR="00E415CD" w:rsidRPr="007268A8" w:rsidRDefault="007268A8" w:rsidP="007268A8">
      <w:pPr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E415CD" w:rsidRPr="007268A8">
        <w:rPr>
          <w:b/>
          <w:i/>
          <w:sz w:val="20"/>
          <w:szCs w:val="20"/>
        </w:rPr>
        <w:tab/>
      </w:r>
    </w:p>
    <w:p w14:paraId="0B17BACC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2865EC91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693142F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21E26109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4E468278" w14:textId="77777777" w:rsidR="00E415CD" w:rsidRDefault="00E415CD" w:rsidP="002D3EEB">
      <w:pPr>
        <w:pStyle w:val="ListParagraph"/>
        <w:ind w:left="0"/>
      </w:pPr>
    </w:p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3F8C" w14:textId="77777777" w:rsidR="00ED27A2" w:rsidRDefault="00ED27A2">
      <w:pPr>
        <w:spacing w:after="0" w:line="240" w:lineRule="auto"/>
      </w:pPr>
      <w:r>
        <w:separator/>
      </w:r>
    </w:p>
    <w:p w14:paraId="7B73DA9D" w14:textId="77777777" w:rsidR="00ED27A2" w:rsidRDefault="00ED27A2"/>
  </w:endnote>
  <w:endnote w:type="continuationSeparator" w:id="0">
    <w:p w14:paraId="7C08B076" w14:textId="77777777" w:rsidR="00ED27A2" w:rsidRDefault="00ED27A2">
      <w:pPr>
        <w:spacing w:after="0" w:line="240" w:lineRule="auto"/>
      </w:pPr>
      <w:r>
        <w:continuationSeparator/>
      </w:r>
    </w:p>
    <w:p w14:paraId="7466A895" w14:textId="77777777" w:rsidR="00ED27A2" w:rsidRDefault="00ED2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690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EC56" w14:textId="77777777" w:rsidR="00ED27A2" w:rsidRDefault="00ED27A2">
      <w:pPr>
        <w:spacing w:after="0" w:line="240" w:lineRule="auto"/>
      </w:pPr>
      <w:r>
        <w:separator/>
      </w:r>
    </w:p>
    <w:p w14:paraId="37EC70FD" w14:textId="77777777" w:rsidR="00ED27A2" w:rsidRDefault="00ED27A2"/>
  </w:footnote>
  <w:footnote w:type="continuationSeparator" w:id="0">
    <w:p w14:paraId="0DDA732D" w14:textId="77777777" w:rsidR="00ED27A2" w:rsidRDefault="00ED27A2">
      <w:pPr>
        <w:spacing w:after="0" w:line="240" w:lineRule="auto"/>
      </w:pPr>
      <w:r>
        <w:continuationSeparator/>
      </w:r>
    </w:p>
    <w:p w14:paraId="10812B1D" w14:textId="77777777" w:rsidR="00ED27A2" w:rsidRDefault="00ED27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7AD58CA"/>
    <w:multiLevelType w:val="multilevel"/>
    <w:tmpl w:val="122CA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4F7795"/>
    <w:multiLevelType w:val="multilevel"/>
    <w:tmpl w:val="B3C04F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8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6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6"/>
  </w:num>
  <w:num w:numId="5">
    <w:abstractNumId w:val="16"/>
  </w:num>
  <w:num w:numId="6">
    <w:abstractNumId w:val="1"/>
  </w:num>
  <w:num w:numId="7">
    <w:abstractNumId w:val="10"/>
  </w:num>
  <w:num w:numId="8">
    <w:abstractNumId w:val="19"/>
  </w:num>
  <w:num w:numId="9">
    <w:abstractNumId w:val="18"/>
  </w:num>
  <w:num w:numId="10">
    <w:abstractNumId w:val="9"/>
  </w:num>
  <w:num w:numId="11">
    <w:abstractNumId w:val="14"/>
  </w:num>
  <w:num w:numId="12">
    <w:abstractNumId w:val="4"/>
  </w:num>
  <w:num w:numId="13">
    <w:abstractNumId w:val="15"/>
  </w:num>
  <w:num w:numId="14">
    <w:abstractNumId w:val="7"/>
  </w:num>
  <w:num w:numId="15">
    <w:abstractNumId w:val="17"/>
  </w:num>
  <w:num w:numId="16">
    <w:abstractNumId w:val="0"/>
  </w:num>
  <w:num w:numId="17">
    <w:abstractNumId w:val="2"/>
  </w:num>
  <w:num w:numId="18">
    <w:abstractNumId w:val="1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26366C"/>
    <w:rsid w:val="002A34DA"/>
    <w:rsid w:val="002D3EEB"/>
    <w:rsid w:val="003520B3"/>
    <w:rsid w:val="0036234B"/>
    <w:rsid w:val="00384950"/>
    <w:rsid w:val="00387D39"/>
    <w:rsid w:val="003A718D"/>
    <w:rsid w:val="003D2C1B"/>
    <w:rsid w:val="003E1453"/>
    <w:rsid w:val="004C4740"/>
    <w:rsid w:val="005B2570"/>
    <w:rsid w:val="006E7D1E"/>
    <w:rsid w:val="007268A8"/>
    <w:rsid w:val="0077394D"/>
    <w:rsid w:val="008057BC"/>
    <w:rsid w:val="0083570A"/>
    <w:rsid w:val="00861C8D"/>
    <w:rsid w:val="00965FE0"/>
    <w:rsid w:val="00A8268C"/>
    <w:rsid w:val="00AD146E"/>
    <w:rsid w:val="00BA3D3A"/>
    <w:rsid w:val="00CE2A8B"/>
    <w:rsid w:val="00D2648F"/>
    <w:rsid w:val="00D95DA7"/>
    <w:rsid w:val="00DC46A7"/>
    <w:rsid w:val="00E1563B"/>
    <w:rsid w:val="00E2060B"/>
    <w:rsid w:val="00E415CD"/>
    <w:rsid w:val="00ED27A2"/>
    <w:rsid w:val="00F843A6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61A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sebek/Library/Containers/com.microsoft.Word/Data/Library/Application%20Support/Microsoft/Office/16.0/DTS/en-US%7bCFB69637-70F5-7246-98AE-D4ADEB1C9D87%7d/%7bCC4CF686-3454-1243-9192-F86582EB6F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{CC4CF686-3454-1243-9192-F86582EB6FA8}tf10002082.dotx</Template>
  <TotalTime>19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2019-03-11T16:33:00Z</dcterms:created>
  <dcterms:modified xsi:type="dcterms:W3CDTF">2019-03-14T20:53:00Z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